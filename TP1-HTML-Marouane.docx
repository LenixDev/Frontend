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162E70" w:rsidR="009474E8" w:rsidP="00BD201D" w:rsidRDefault="009474E8" w14:paraId="16D7485C" w14:textId="5C43E00D">
      <w:pPr>
        <w:rPr>
          <w:rFonts w:ascii="Segoe UI Semilight" w:hAnsi="Segoe UI Semilight" w:cs="Segoe UI Semilight"/>
          <w:color w:val="000000"/>
        </w:rPr>
      </w:pPr>
      <w:r w:rsidRPr="00162E70">
        <w:rPr>
          <w:rFonts w:ascii="Segoe UI Semilight" w:hAnsi="Segoe UI Semilight" w:cs="Segoe UI Semilight"/>
          <w:b/>
          <w:bCs/>
          <w:color w:val="000000"/>
        </w:rPr>
        <w:t>Section</w:t>
      </w:r>
      <w:r w:rsidR="00162E70">
        <w:rPr>
          <w:rFonts w:ascii="Segoe UI Semilight" w:hAnsi="Segoe UI Semilight" w:cs="Segoe UI Semilight"/>
          <w:b/>
          <w:bCs/>
          <w:color w:val="000000"/>
        </w:rPr>
        <w:t xml:space="preserve"> </w:t>
      </w:r>
      <w:r w:rsidRPr="00162E70">
        <w:rPr>
          <w:rFonts w:ascii="Segoe UI Semilight" w:hAnsi="Segoe UI Semilight" w:cs="Segoe UI Semilight"/>
          <w:b/>
          <w:bCs/>
          <w:color w:val="000000"/>
        </w:rPr>
        <w:t xml:space="preserve">: </w:t>
      </w:r>
      <w:r w:rsidR="00162E70">
        <w:rPr>
          <w:rFonts w:ascii="Segoe UI Semilight" w:hAnsi="Segoe UI Semilight" w:cs="Segoe UI Semilight"/>
          <w:b/>
          <w:bCs/>
          <w:color w:val="000000"/>
        </w:rPr>
        <w:t>web et mobile / S1</w:t>
      </w:r>
      <w:r w:rsidRPr="00162E70" w:rsidR="005512EB">
        <w:rPr>
          <w:rFonts w:ascii="Segoe UI Semilight" w:hAnsi="Segoe UI Semilight" w:cs="Segoe UI Semilight"/>
          <w:b/>
          <w:bCs/>
          <w:color w:val="000000"/>
        </w:rPr>
        <w:t xml:space="preserve">                                                                                       </w:t>
      </w:r>
      <w:r w:rsidRPr="00162E70" w:rsidR="00BD201D">
        <w:rPr>
          <w:rFonts w:ascii="Segoe UI Semilight" w:hAnsi="Segoe UI Semilight" w:cs="Segoe UI Semilight"/>
          <w:b/>
          <w:bCs/>
          <w:color w:val="000000"/>
        </w:rPr>
        <w:t xml:space="preserve">             </w:t>
      </w:r>
    </w:p>
    <w:p w:rsidR="009474E8" w:rsidP="00BD201D" w:rsidRDefault="009474E8" w14:paraId="5BFFC02C" w14:textId="3B0F7D3A">
      <w:pPr>
        <w:tabs>
          <w:tab w:val="right" w:pos="9070"/>
        </w:tabs>
        <w:rPr>
          <w:rFonts w:ascii="Segoe UI Semilight" w:hAnsi="Segoe UI Semilight" w:cs="Segoe UI Semilight"/>
          <w:color w:val="000000"/>
        </w:rPr>
      </w:pPr>
      <w:r w:rsidRPr="009266B1">
        <w:rPr>
          <w:rFonts w:ascii="Segoe UI Semilight" w:hAnsi="Segoe UI Semilight" w:cs="Segoe UI Semilight"/>
          <w:b/>
          <w:bCs/>
          <w:color w:val="000000"/>
        </w:rPr>
        <w:t>Matière</w:t>
      </w:r>
      <w:r w:rsidRPr="009266B1">
        <w:rPr>
          <w:rFonts w:ascii="Segoe UI Semilight" w:hAnsi="Segoe UI Semilight" w:cs="Segoe UI Semilight"/>
          <w:color w:val="000000"/>
        </w:rPr>
        <w:t xml:space="preserve"> :</w:t>
      </w:r>
      <w:r w:rsidR="00BD201D">
        <w:rPr>
          <w:rFonts w:ascii="Segoe UI Semilight" w:hAnsi="Segoe UI Semilight" w:cs="Segoe UI Semilight"/>
          <w:color w:val="000000"/>
        </w:rPr>
        <w:t xml:space="preserve"> </w:t>
      </w:r>
      <w:r w:rsidR="00162E70">
        <w:rPr>
          <w:rFonts w:ascii="Segoe UI Semilight" w:hAnsi="Segoe UI Semilight" w:cs="Segoe UI Semilight"/>
          <w:color w:val="000000"/>
        </w:rPr>
        <w:t>Interfaces utilisateur statiques</w:t>
      </w:r>
      <w:r w:rsidR="00BD201D">
        <w:rPr>
          <w:rFonts w:ascii="Segoe UI Semilight" w:hAnsi="Segoe UI Semilight" w:cs="Segoe UI Semilight"/>
          <w:color w:val="000000"/>
        </w:rPr>
        <w:t xml:space="preserve"> </w:t>
      </w:r>
      <w:r w:rsidR="005E14F6">
        <w:rPr>
          <w:rFonts w:ascii="Segoe UI Semilight" w:hAnsi="Segoe UI Semilight" w:cs="Segoe UI Semilight"/>
          <w:color w:val="000000"/>
        </w:rPr>
        <w:t xml:space="preserve">                                                       </w:t>
      </w:r>
      <w:r w:rsidR="003C6B8B">
        <w:rPr>
          <w:rFonts w:ascii="Segoe UI Semilight" w:hAnsi="Segoe UI Semilight" w:cs="Segoe UI Semilight"/>
          <w:color w:val="000000"/>
        </w:rPr>
        <w:t xml:space="preserve">      </w:t>
      </w:r>
      <w:r w:rsidR="005E14F6">
        <w:rPr>
          <w:rFonts w:ascii="Segoe UI Semilight" w:hAnsi="Segoe UI Semilight" w:cs="Segoe UI Semilight"/>
          <w:color w:val="000000"/>
        </w:rPr>
        <w:t xml:space="preserve">  </w:t>
      </w:r>
      <w:r w:rsidRPr="00162E70" w:rsidR="003C6B8B">
        <w:rPr>
          <w:rFonts w:ascii="Segoe UI Semilight" w:hAnsi="Segoe UI Semilight" w:cs="Segoe UI Semilight"/>
          <w:b/>
          <w:bCs/>
          <w:color w:val="000000"/>
        </w:rPr>
        <w:t xml:space="preserve">               </w:t>
      </w:r>
      <w:r w:rsidR="005E14F6">
        <w:rPr>
          <w:rFonts w:ascii="Segoe UI Semilight" w:hAnsi="Segoe UI Semilight" w:cs="Segoe UI Semilight"/>
          <w:color w:val="000000"/>
        </w:rPr>
        <w:t xml:space="preserve">                                             </w:t>
      </w:r>
    </w:p>
    <w:p w:rsidRPr="009266B1" w:rsidR="009474E8" w:rsidP="009474E8" w:rsidRDefault="009474E8" w14:paraId="7D7C2E26" w14:textId="77777777">
      <w:pPr>
        <w:tabs>
          <w:tab w:val="left" w:pos="7215"/>
        </w:tabs>
        <w:rPr>
          <w:rFonts w:ascii="Segoe UI Semilight" w:hAnsi="Segoe UI Semilight" w:cs="Segoe UI Semilight"/>
          <w:color w:val="000000"/>
        </w:rPr>
      </w:pPr>
      <w:r>
        <w:rPr>
          <w:rFonts w:ascii="Segoe UI Semilight" w:hAnsi="Segoe UI Semilight" w:cs="Segoe UI Semilight"/>
          <w:color w:val="000000"/>
        </w:rPr>
        <w:tab/>
      </w:r>
    </w:p>
    <w:p w:rsidRPr="00ED15B9" w:rsidR="002C7218" w:rsidP="00ED15B9" w:rsidRDefault="00BD201D" w14:paraId="1CA67A55" w14:textId="7C33BC69">
      <w:pPr>
        <w:jc w:val="center"/>
        <w:rPr>
          <w:rFonts w:ascii="Segoe UI Semilight" w:hAnsi="Segoe UI Semilight" w:cs="Segoe UI Semilight"/>
          <w:b/>
          <w:bCs/>
          <w:color w:val="000000"/>
          <w:u w:val="single"/>
        </w:rPr>
      </w:pPr>
      <w:r w:rsidRPr="003C6B8B">
        <w:rPr>
          <w:rFonts w:ascii="Segoe UI Semilight" w:hAnsi="Segoe UI Semilight" w:cs="Segoe UI Semilight"/>
          <w:b/>
          <w:bCs/>
          <w:color w:val="000000"/>
          <w:u w:val="single"/>
        </w:rPr>
        <w:t>TP1</w:t>
      </w:r>
      <w:r w:rsidRPr="003C6B8B" w:rsidR="003C6B8B">
        <w:rPr>
          <w:rFonts w:ascii="Segoe UI Semilight" w:hAnsi="Segoe UI Semilight" w:cs="Segoe UI Semilight"/>
          <w:b/>
          <w:bCs/>
          <w:color w:val="000000"/>
          <w:u w:val="single"/>
        </w:rPr>
        <w:t> : les bases HTML 5</w:t>
      </w:r>
    </w:p>
    <w:p w:rsidR="002C7218" w:rsidP="005512EB" w:rsidRDefault="002C7218" w14:paraId="39AFDFE1" w14:textId="77777777">
      <w:pPr>
        <w:rPr>
          <w:rFonts w:asciiTheme="majorHAnsi" w:hAnsiTheme="majorHAnsi" w:eastAsiaTheme="minorHAnsi" w:cstheme="majorHAnsi"/>
        </w:rPr>
      </w:pPr>
    </w:p>
    <w:p w:rsidRPr="00162E70" w:rsidR="00E3460B" w:rsidP="005512EB" w:rsidRDefault="00E3460B" w14:paraId="64954E3E" w14:textId="77777777">
      <w:pPr>
        <w:rPr>
          <w:rFonts w:asciiTheme="majorHAnsi" w:hAnsiTheme="majorHAnsi" w:eastAsiaTheme="minorHAnsi" w:cstheme="majorHAnsi"/>
          <w:b/>
          <w:bCs/>
        </w:rPr>
      </w:pPr>
      <w:r w:rsidRPr="00162E70">
        <w:rPr>
          <w:rFonts w:asciiTheme="majorHAnsi" w:hAnsiTheme="majorHAnsi" w:eastAsiaTheme="minorHAnsi" w:cstheme="majorHAnsi"/>
          <w:b/>
          <w:bCs/>
        </w:rPr>
        <w:t xml:space="preserve">Partie 1 : </w:t>
      </w:r>
    </w:p>
    <w:p w:rsidR="00E3460B" w:rsidP="005512EB" w:rsidRDefault="00E3460B" w14:paraId="4EE78F44" w14:textId="77777777">
      <w:pPr>
        <w:rPr>
          <w:rFonts w:asciiTheme="majorHAnsi" w:hAnsiTheme="majorHAnsi" w:eastAsiaTheme="minorHAnsi" w:cstheme="majorHAnsi"/>
        </w:rPr>
      </w:pPr>
    </w:p>
    <w:p w:rsidR="00BD201D" w:rsidP="00BD201D" w:rsidRDefault="00BD201D" w14:paraId="24700F61" w14:textId="77777777">
      <w:pPr>
        <w:pStyle w:val="Paragraphedeliste"/>
        <w:numPr>
          <w:ilvl w:val="0"/>
          <w:numId w:val="40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Créer un dossier dans la partition</w:t>
      </w:r>
      <w:r w:rsidRPr="00295A67">
        <w:rPr>
          <w:rFonts w:asciiTheme="majorHAnsi" w:hAnsiTheme="majorHAnsi" w:eastAsiaTheme="minorHAnsi" w:cstheme="majorHAnsi"/>
          <w:b/>
          <w:bCs/>
        </w:rPr>
        <w:t xml:space="preserve"> s</w:t>
      </w:r>
      <w:r w:rsidRPr="00295A67" w:rsidR="00210A67">
        <w:rPr>
          <w:rFonts w:asciiTheme="majorHAnsi" w:hAnsiTheme="majorHAnsi" w:eastAsiaTheme="minorHAnsi" w:cstheme="majorHAnsi"/>
          <w:b/>
          <w:bCs/>
        </w:rPr>
        <w:t>tagiaire</w:t>
      </w:r>
      <w:r w:rsidR="00210A67">
        <w:rPr>
          <w:rFonts w:asciiTheme="majorHAnsi" w:hAnsiTheme="majorHAnsi" w:eastAsiaTheme="minorHAnsi" w:cstheme="majorHAnsi"/>
        </w:rPr>
        <w:t xml:space="preserve"> portant le nom : TP</w:t>
      </w:r>
      <w:r>
        <w:rPr>
          <w:rFonts w:asciiTheme="majorHAnsi" w:hAnsiTheme="majorHAnsi" w:eastAsiaTheme="minorHAnsi" w:cstheme="majorHAnsi"/>
        </w:rPr>
        <w:t>HTML-VotreNom</w:t>
      </w:r>
    </w:p>
    <w:p w:rsidR="009F36A4" w:rsidP="009F36A4" w:rsidRDefault="009F36A4" w14:paraId="7A0AB063" w14:textId="77777777">
      <w:pPr>
        <w:pStyle w:val="Paragraphedeliste"/>
        <w:numPr>
          <w:ilvl w:val="0"/>
          <w:numId w:val="40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Convention de nomination des pages :</w:t>
      </w:r>
    </w:p>
    <w:p w:rsidR="00210A67" w:rsidP="009F36A4" w:rsidRDefault="009F36A4" w14:paraId="071DAFFE" w14:textId="77777777">
      <w:pPr>
        <w:pStyle w:val="Paragraphedeliste"/>
        <w:numPr>
          <w:ilvl w:val="0"/>
          <w:numId w:val="41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Utiliser la casse en chameau ( camel case) : les majuscules en début de ch</w:t>
      </w:r>
      <w:r w:rsidR="00210A67">
        <w:rPr>
          <w:rFonts w:asciiTheme="majorHAnsi" w:hAnsiTheme="majorHAnsi" w:eastAsiaTheme="minorHAnsi" w:cstheme="majorHAnsi"/>
        </w:rPr>
        <w:t>a</w:t>
      </w:r>
      <w:r>
        <w:rPr>
          <w:rFonts w:asciiTheme="majorHAnsi" w:hAnsiTheme="majorHAnsi" w:eastAsiaTheme="minorHAnsi" w:cstheme="majorHAnsi"/>
        </w:rPr>
        <w:t>que mot dans le nom de la page.</w:t>
      </w:r>
    </w:p>
    <w:p w:rsidR="009F36A4" w:rsidP="00210A67" w:rsidRDefault="009F36A4" w14:paraId="18F557A7" w14:textId="77777777">
      <w:pPr>
        <w:pStyle w:val="Paragraphedeliste"/>
        <w:ind w:left="1080"/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 xml:space="preserve"> Exemple : MaPremierePage</w:t>
      </w:r>
      <w:r w:rsidR="00210A67">
        <w:rPr>
          <w:rFonts w:asciiTheme="majorHAnsi" w:hAnsiTheme="majorHAnsi" w:eastAsiaTheme="minorHAnsi" w:cstheme="majorHAnsi"/>
        </w:rPr>
        <w:t>.html</w:t>
      </w:r>
      <w:r>
        <w:rPr>
          <w:rFonts w:asciiTheme="majorHAnsi" w:hAnsiTheme="majorHAnsi" w:eastAsiaTheme="minorHAnsi" w:cstheme="majorHAnsi"/>
        </w:rPr>
        <w:t xml:space="preserve"> </w:t>
      </w:r>
    </w:p>
    <w:p w:rsidR="009F36A4" w:rsidP="009F36A4" w:rsidRDefault="009F36A4" w14:paraId="173053DF" w14:textId="77777777">
      <w:pPr>
        <w:pStyle w:val="Paragraphedeliste"/>
        <w:numPr>
          <w:ilvl w:val="0"/>
          <w:numId w:val="41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Ne pas laisser d’espace dans les noms des répertoires.</w:t>
      </w:r>
    </w:p>
    <w:p w:rsidR="00BD201D" w:rsidP="00BD201D" w:rsidRDefault="00BD201D" w14:paraId="340E6050" w14:textId="77777777">
      <w:pPr>
        <w:pStyle w:val="Paragraphedeliste"/>
        <w:numPr>
          <w:ilvl w:val="0"/>
          <w:numId w:val="40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Installation VsCode (si ce n’est pas déjà fait).</w:t>
      </w:r>
    </w:p>
    <w:p w:rsidR="00B45563" w:rsidP="00BD201D" w:rsidRDefault="00B45563" w14:paraId="2691AFC9" w14:textId="77777777">
      <w:pPr>
        <w:pStyle w:val="Paragraphedeliste"/>
        <w:numPr>
          <w:ilvl w:val="0"/>
          <w:numId w:val="40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Lancer VsCode</w:t>
      </w:r>
    </w:p>
    <w:p w:rsidR="00EF4E37" w:rsidP="00EF4E37" w:rsidRDefault="00EF4E37" w14:paraId="3E1179E0" w14:textId="77777777">
      <w:pPr>
        <w:pStyle w:val="Paragraphedeliste"/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Une configuration minimale est nécessaire.</w:t>
      </w:r>
    </w:p>
    <w:p w:rsidR="00EF4E37" w:rsidP="00210A67" w:rsidRDefault="00EF4E37" w14:paraId="3F7D67A2" w14:textId="77777777">
      <w:pPr>
        <w:pStyle w:val="Paragraphedeliste"/>
        <w:numPr>
          <w:ilvl w:val="0"/>
          <w:numId w:val="42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 xml:space="preserve">Allez dans extensions, faites la recherche sur les deux extensions : </w:t>
      </w:r>
    </w:p>
    <w:p w:rsidRPr="00162E70" w:rsidR="00EF4E37" w:rsidP="00210A67" w:rsidRDefault="00EF4E37" w14:paraId="48FD82D9" w14:textId="77777777">
      <w:pPr>
        <w:pStyle w:val="Paragraphedeliste"/>
        <w:numPr>
          <w:ilvl w:val="0"/>
          <w:numId w:val="41"/>
        </w:numPr>
        <w:ind w:firstLine="763"/>
        <w:rPr>
          <w:rFonts w:asciiTheme="majorHAnsi" w:hAnsiTheme="majorHAnsi" w:eastAsiaTheme="minorHAnsi" w:cstheme="majorHAnsi"/>
          <w:lang w:val="en-US"/>
        </w:rPr>
      </w:pPr>
      <w:r w:rsidRPr="00162E70">
        <w:rPr>
          <w:rFonts w:asciiTheme="majorHAnsi" w:hAnsiTheme="majorHAnsi" w:eastAsiaTheme="minorHAnsi" w:cstheme="majorHAnsi"/>
          <w:lang w:val="en-US"/>
        </w:rPr>
        <w:t>French language pack for visual studio</w:t>
      </w:r>
    </w:p>
    <w:p w:rsidR="00EF4E37" w:rsidP="00210A67" w:rsidRDefault="00EF4E37" w14:paraId="4091A63C" w14:textId="77777777">
      <w:pPr>
        <w:pStyle w:val="Paragraphedeliste"/>
        <w:numPr>
          <w:ilvl w:val="0"/>
          <w:numId w:val="41"/>
        </w:numPr>
        <w:ind w:firstLine="763"/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Live server</w:t>
      </w:r>
    </w:p>
    <w:p w:rsidR="00EF4E37" w:rsidP="00210A67" w:rsidRDefault="00EF4E37" w14:paraId="2EA318C0" w14:textId="77777777">
      <w:pPr>
        <w:pStyle w:val="Paragraphedeliste"/>
        <w:numPr>
          <w:ilvl w:val="0"/>
          <w:numId w:val="42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Installer ces deux extensions.</w:t>
      </w:r>
    </w:p>
    <w:p w:rsidR="00210A67" w:rsidP="00210A67" w:rsidRDefault="00210A67" w14:paraId="41F94622" w14:textId="77777777">
      <w:pPr>
        <w:pStyle w:val="Paragraphedeliste"/>
        <w:numPr>
          <w:ilvl w:val="0"/>
          <w:numId w:val="42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Cliquer sur Fichier-&gt; Cocher ‘’ Enregistrement automatique’’</w:t>
      </w:r>
    </w:p>
    <w:p w:rsidR="00BD201D" w:rsidP="00BD201D" w:rsidRDefault="00BB3381" w14:paraId="13044BAA" w14:textId="77777777">
      <w:pPr>
        <w:pStyle w:val="Paragraphedeliste"/>
        <w:numPr>
          <w:ilvl w:val="0"/>
          <w:numId w:val="40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 xml:space="preserve">Cliquer sur </w:t>
      </w:r>
      <w:r w:rsidR="00B45563">
        <w:rPr>
          <w:rFonts w:asciiTheme="majorHAnsi" w:hAnsiTheme="majorHAnsi" w:eastAsiaTheme="minorHAnsi" w:cstheme="majorHAnsi"/>
        </w:rPr>
        <w:t xml:space="preserve">Fichier-&gt; </w:t>
      </w:r>
      <w:r>
        <w:rPr>
          <w:rFonts w:asciiTheme="majorHAnsi" w:hAnsiTheme="majorHAnsi" w:eastAsiaTheme="minorHAnsi" w:cstheme="majorHAnsi"/>
        </w:rPr>
        <w:t>ouvrir un dos</w:t>
      </w:r>
      <w:r w:rsidR="00210A67">
        <w:rPr>
          <w:rFonts w:asciiTheme="majorHAnsi" w:hAnsiTheme="majorHAnsi" w:eastAsiaTheme="minorHAnsi" w:cstheme="majorHAnsi"/>
        </w:rPr>
        <w:t>sier, donnez le chemin de TP</w:t>
      </w:r>
      <w:r>
        <w:rPr>
          <w:rFonts w:asciiTheme="majorHAnsi" w:hAnsiTheme="majorHAnsi" w:eastAsiaTheme="minorHAnsi" w:cstheme="majorHAnsi"/>
        </w:rPr>
        <w:t>HTML-VotreNom</w:t>
      </w:r>
    </w:p>
    <w:p w:rsidR="00BB3381" w:rsidP="00210A67" w:rsidRDefault="00210A67" w14:paraId="26D76CE9" w14:textId="77777777">
      <w:pPr>
        <w:pStyle w:val="Paragraphedeliste"/>
        <w:numPr>
          <w:ilvl w:val="0"/>
          <w:numId w:val="40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Cliquer sur le + pour c</w:t>
      </w:r>
      <w:r w:rsidR="00BB3381">
        <w:rPr>
          <w:rFonts w:asciiTheme="majorHAnsi" w:hAnsiTheme="majorHAnsi" w:eastAsiaTheme="minorHAnsi" w:cstheme="majorHAnsi"/>
        </w:rPr>
        <w:t xml:space="preserve">réer un nouveau document nommé </w:t>
      </w:r>
      <w:r w:rsidRPr="00B45563" w:rsidR="00BB3381">
        <w:rPr>
          <w:rFonts w:asciiTheme="majorHAnsi" w:hAnsiTheme="majorHAnsi" w:eastAsiaTheme="minorHAnsi" w:cstheme="majorHAnsi"/>
          <w:u w:val="single"/>
        </w:rPr>
        <w:t>index.html</w:t>
      </w:r>
      <w:r w:rsidR="00BB3381">
        <w:rPr>
          <w:rFonts w:asciiTheme="majorHAnsi" w:hAnsiTheme="majorHAnsi" w:eastAsiaTheme="minorHAnsi" w:cstheme="majorHAnsi"/>
        </w:rPr>
        <w:t>.</w:t>
      </w:r>
    </w:p>
    <w:p w:rsidR="00EF4E37" w:rsidP="00EF4E37" w:rsidRDefault="00210A67" w14:paraId="3179EA4E" w14:textId="77777777">
      <w:pPr>
        <w:rPr>
          <w:rFonts w:asciiTheme="majorHAnsi" w:hAnsiTheme="majorHAnsi" w:eastAsiaTheme="minorHAnsi" w:cstheme="majorHAnsi"/>
          <w:b/>
          <w:bCs/>
        </w:rPr>
      </w:pPr>
      <w:r>
        <w:rPr>
          <w:rFonts w:asciiTheme="majorHAnsi" w:hAnsiTheme="majorHAnsi" w:eastAsiaTheme="minorHAnsi" w:cstheme="majorHAnsi"/>
          <w:b/>
          <w:bCs/>
        </w:rPr>
        <w:t>Partie 2 : I</w:t>
      </w:r>
      <w:r w:rsidRPr="00210A67" w:rsidR="00EF4E37">
        <w:rPr>
          <w:rFonts w:asciiTheme="majorHAnsi" w:hAnsiTheme="majorHAnsi" w:eastAsiaTheme="minorHAnsi" w:cstheme="majorHAnsi"/>
          <w:b/>
          <w:bCs/>
        </w:rPr>
        <w:t>nitiation VSCode</w:t>
      </w:r>
    </w:p>
    <w:p w:rsidRPr="00210A67" w:rsidR="00210A67" w:rsidP="00EF4E37" w:rsidRDefault="00210A67" w14:paraId="2D1E8D00" w14:textId="77777777">
      <w:pPr>
        <w:rPr>
          <w:rFonts w:asciiTheme="majorHAnsi" w:hAnsiTheme="majorHAnsi" w:eastAsiaTheme="minorHAnsi" w:cstheme="majorHAnsi"/>
          <w:b/>
          <w:bCs/>
        </w:rPr>
      </w:pPr>
    </w:p>
    <w:p w:rsidR="00E3460B" w:rsidP="45A1AD1C" w:rsidRDefault="00E3460B" w14:paraId="08140A9A" w14:textId="77777777">
      <w:pPr>
        <w:pStyle w:val="Paragraphedeliste"/>
        <w:numPr>
          <w:ilvl w:val="0"/>
          <w:numId w:val="43"/>
        </w:numPr>
        <w:rPr>
          <w:rFonts w:ascii="Calibri Light" w:hAnsi="Calibri Light" w:eastAsia="Calibri" w:cs="Calibri Light" w:asciiTheme="majorAscii" w:hAnsiTheme="majorAscii" w:eastAsiaTheme="minorAscii" w:cstheme="majorAscii"/>
        </w:rPr>
      </w:pPr>
      <w:r w:rsidRPr="45A1AD1C" w:rsidR="7F535B9D">
        <w:rPr>
          <w:rFonts w:ascii="Calibri Light" w:hAnsi="Calibri Light" w:eastAsia="Calibri" w:cs="Calibri Light" w:asciiTheme="majorAscii" w:hAnsiTheme="majorAscii" w:eastAsiaTheme="minorAscii" w:cstheme="majorAscii"/>
        </w:rPr>
        <w:t>Taper </w:t>
      </w:r>
      <w:r w:rsidRPr="45A1AD1C" w:rsidR="7F535B9D">
        <w:rPr>
          <w:rFonts w:ascii="Calibri Light" w:hAnsi="Calibri Light" w:eastAsia="Calibri" w:cs="Calibri Light" w:asciiTheme="majorAscii" w:hAnsiTheme="majorAscii" w:eastAsiaTheme="minorAscii" w:cstheme="majorAscii"/>
          <w:b w:val="1"/>
          <w:bCs w:val="1"/>
        </w:rPr>
        <w:t>!</w:t>
      </w:r>
      <w:r w:rsidRPr="45A1AD1C" w:rsidR="7F535B9D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puis entrée ou tabulation, Résultat </w:t>
      </w:r>
      <w:r w:rsidRPr="45A1AD1C" w:rsidR="218E6384">
        <w:rPr>
          <w:rFonts w:ascii="Calibri Light" w:hAnsi="Calibri Light" w:eastAsia="Calibri" w:cs="Calibri Light" w:asciiTheme="majorAscii" w:hAnsiTheme="majorAscii" w:eastAsiaTheme="minorAscii" w:cstheme="majorAscii"/>
        </w:rPr>
        <w:t>(capture</w:t>
      </w:r>
      <w:proofErr w:type="gramStart"/>
      <w:r w:rsidRPr="45A1AD1C" w:rsidR="218E6384">
        <w:rPr>
          <w:rFonts w:ascii="Calibri Light" w:hAnsi="Calibri Light" w:eastAsia="Calibri" w:cs="Calibri Light" w:asciiTheme="majorAscii" w:hAnsiTheme="majorAscii" w:eastAsiaTheme="minorAscii" w:cstheme="majorAscii"/>
        </w:rPr>
        <w:t>)</w:t>
      </w:r>
      <w:r w:rsidRPr="45A1AD1C" w:rsidR="7F535B9D">
        <w:rPr>
          <w:rFonts w:ascii="Calibri Light" w:hAnsi="Calibri Light" w:eastAsia="Calibri" w:cs="Calibri Light" w:asciiTheme="majorAscii" w:hAnsiTheme="majorAscii" w:eastAsiaTheme="minorAscii" w:cstheme="majorAscii"/>
        </w:rPr>
        <w:t>?</w:t>
      </w:r>
      <w:proofErr w:type="gramEnd"/>
      <w:r w:rsidRPr="45A1AD1C" w:rsidR="4E96025F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conclure </w:t>
      </w:r>
    </w:p>
    <w:p w:rsidR="507E0A71" w:rsidP="45A1AD1C" w:rsidRDefault="507E0A71" w14:paraId="0EC12C19" w14:textId="7B54B9EB">
      <w:pPr>
        <w:pStyle w:val="Paragraphedeliste"/>
        <w:numPr>
          <w:ilvl w:val="1"/>
          <w:numId w:val="43"/>
        </w:numPr>
        <w:rPr/>
      </w:pPr>
      <w:r w:rsidR="507E0A71">
        <w:drawing>
          <wp:inline wp14:editId="36EDEB79" wp14:anchorId="3D2EE0FE">
            <wp:extent cx="5810248" cy="2181225"/>
            <wp:effectExtent l="0" t="0" r="0" b="0"/>
            <wp:docPr id="2085908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6f285faab49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48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E0A71" w:rsidP="45A1AD1C" w:rsidRDefault="507E0A71" w14:paraId="6E5C53DF" w14:textId="773B8C46">
      <w:pPr>
        <w:pStyle w:val="Paragraphedeliste"/>
        <w:numPr>
          <w:ilvl w:val="1"/>
          <w:numId w:val="43"/>
        </w:numPr>
        <w:rPr/>
      </w:pPr>
      <w:r w:rsidR="507E0A71">
        <w:rPr/>
        <w:t>! Est une raccourci (squelette)</w:t>
      </w:r>
    </w:p>
    <w:p w:rsidR="00EF4E37" w:rsidP="00210A67" w:rsidRDefault="00EF4E37" w14:paraId="03E76202" w14:textId="77777777">
      <w:pPr>
        <w:pStyle w:val="Paragraphedeliste"/>
        <w:numPr>
          <w:ilvl w:val="0"/>
          <w:numId w:val="43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Essayer avec les balises que vous connaissez puis entrée ou tab : par exemple : html Entrée, div</w:t>
      </w:r>
      <w:r w:rsidR="00E832D6">
        <w:rPr>
          <w:rFonts w:asciiTheme="majorHAnsi" w:hAnsiTheme="majorHAnsi" w:eastAsiaTheme="minorHAnsi" w:cstheme="majorHAnsi"/>
        </w:rPr>
        <w:t xml:space="preserve"> </w:t>
      </w:r>
      <w:r>
        <w:rPr>
          <w:rFonts w:asciiTheme="majorHAnsi" w:hAnsiTheme="majorHAnsi" w:eastAsiaTheme="minorHAnsi" w:cstheme="majorHAnsi"/>
        </w:rPr>
        <w:t>, a</w:t>
      </w:r>
      <w:r w:rsidR="00E832D6">
        <w:rPr>
          <w:rFonts w:asciiTheme="majorHAnsi" w:hAnsiTheme="majorHAnsi" w:eastAsiaTheme="minorHAnsi" w:cstheme="majorHAnsi"/>
        </w:rPr>
        <w:t>…..</w:t>
      </w:r>
    </w:p>
    <w:p w:rsidR="00E832D6" w:rsidP="00210A67" w:rsidRDefault="00E832D6" w14:paraId="5EA792B5" w14:textId="77777777">
      <w:pPr>
        <w:pStyle w:val="Paragraphedeliste"/>
        <w:numPr>
          <w:ilvl w:val="0"/>
          <w:numId w:val="43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Positionnez le curseur sur une ligne du code, appl</w:t>
      </w:r>
      <w:r w:rsidR="00210A67">
        <w:rPr>
          <w:rFonts w:asciiTheme="majorHAnsi" w:hAnsiTheme="majorHAnsi" w:eastAsiaTheme="minorHAnsi" w:cstheme="majorHAnsi"/>
        </w:rPr>
        <w:t xml:space="preserve">iquer la combinaison de touche </w:t>
      </w:r>
      <w:r>
        <w:rPr>
          <w:rFonts w:asciiTheme="majorHAnsi" w:hAnsiTheme="majorHAnsi" w:eastAsiaTheme="minorHAnsi" w:cstheme="majorHAnsi"/>
        </w:rPr>
        <w:t xml:space="preserve">: </w:t>
      </w:r>
    </w:p>
    <w:p w:rsidR="00E832D6" w:rsidP="00E832D6" w:rsidRDefault="00E832D6" w14:paraId="5DB41B7E" w14:textId="77777777">
      <w:pPr>
        <w:pStyle w:val="Paragraphedeliste"/>
        <w:numPr>
          <w:ilvl w:val="0"/>
          <w:numId w:val="41"/>
        </w:numPr>
        <w:rPr>
          <w:rFonts w:asciiTheme="majorHAnsi" w:hAnsiTheme="majorHAnsi" w:eastAsiaTheme="minorHAnsi" w:cstheme="majorHAnsi"/>
        </w:rPr>
      </w:pPr>
      <w:r w:rsidRPr="00210A67">
        <w:rPr>
          <w:rFonts w:asciiTheme="majorHAnsi" w:hAnsiTheme="majorHAnsi" w:eastAsiaTheme="minorHAnsi" w:cstheme="majorHAnsi"/>
          <w:b/>
          <w:bCs/>
        </w:rPr>
        <w:t>ALT+ ↑</w:t>
      </w:r>
      <w:r>
        <w:rPr>
          <w:rFonts w:asciiTheme="majorHAnsi" w:hAnsiTheme="majorHAnsi" w:eastAsiaTheme="minorHAnsi" w:cstheme="majorHAnsi"/>
        </w:rPr>
        <w:t xml:space="preserve"> puis </w:t>
      </w:r>
      <w:r w:rsidRPr="00210A67">
        <w:rPr>
          <w:rFonts w:asciiTheme="majorHAnsi" w:hAnsiTheme="majorHAnsi" w:eastAsiaTheme="minorHAnsi" w:cstheme="majorHAnsi"/>
          <w:b/>
          <w:bCs/>
        </w:rPr>
        <w:t>ALT+↓</w:t>
      </w:r>
      <w:r>
        <w:rPr>
          <w:rFonts w:asciiTheme="majorHAnsi" w:hAnsiTheme="majorHAnsi" w:eastAsiaTheme="minorHAnsi" w:cstheme="majorHAnsi"/>
        </w:rPr>
        <w:t xml:space="preserve"> . Résultat ? </w:t>
      </w:r>
    </w:p>
    <w:p w:rsidRPr="00162E70" w:rsidR="003C6B8B" w:rsidP="00162E70" w:rsidRDefault="00E832D6" w14:paraId="4F29C480" w14:textId="70E6334B">
      <w:pPr>
        <w:pStyle w:val="Paragraphedeliste"/>
        <w:numPr>
          <w:ilvl w:val="0"/>
          <w:numId w:val="41"/>
        </w:numPr>
        <w:rPr>
          <w:rFonts w:asciiTheme="majorHAnsi" w:hAnsiTheme="majorHAnsi" w:eastAsiaTheme="minorHAnsi" w:cstheme="majorHAnsi"/>
          <w:lang w:val="en-US"/>
        </w:rPr>
      </w:pPr>
      <w:r>
        <w:rPr>
          <w:rFonts w:asciiTheme="majorHAnsi" w:hAnsiTheme="majorHAnsi" w:eastAsiaTheme="minorHAnsi" w:cstheme="majorHAnsi"/>
        </w:rPr>
        <w:t xml:space="preserve"> </w:t>
      </w:r>
      <w:r w:rsidRPr="00162E70">
        <w:rPr>
          <w:rFonts w:asciiTheme="majorHAnsi" w:hAnsiTheme="majorHAnsi" w:eastAsiaTheme="minorHAnsi" w:cstheme="majorHAnsi"/>
          <w:b/>
          <w:bCs/>
          <w:lang w:val="en-US"/>
        </w:rPr>
        <w:t>MAJ</w:t>
      </w:r>
      <w:r w:rsidRPr="00162E70">
        <w:rPr>
          <w:rFonts w:asciiTheme="majorHAnsi" w:hAnsiTheme="majorHAnsi" w:eastAsiaTheme="minorHAnsi" w:cstheme="majorHAnsi"/>
          <w:lang w:val="en-US"/>
        </w:rPr>
        <w:t xml:space="preserve"> </w:t>
      </w:r>
      <w:r w:rsidRPr="00162E70">
        <w:rPr>
          <w:rFonts w:asciiTheme="majorHAnsi" w:hAnsiTheme="majorHAnsi" w:eastAsiaTheme="minorHAnsi" w:cstheme="majorHAnsi"/>
          <w:b/>
          <w:bCs/>
          <w:lang w:val="en-US"/>
        </w:rPr>
        <w:t>+ ALT+ ↑</w:t>
      </w:r>
      <w:r w:rsidRPr="00162E70">
        <w:rPr>
          <w:rFonts w:asciiTheme="majorHAnsi" w:hAnsiTheme="majorHAnsi" w:eastAsiaTheme="minorHAnsi" w:cstheme="majorHAnsi"/>
          <w:lang w:val="en-US"/>
        </w:rPr>
        <w:t xml:space="preserve"> puis  </w:t>
      </w:r>
      <w:r w:rsidRPr="00162E70">
        <w:rPr>
          <w:rFonts w:asciiTheme="majorHAnsi" w:hAnsiTheme="majorHAnsi" w:eastAsiaTheme="minorHAnsi" w:cstheme="majorHAnsi"/>
          <w:b/>
          <w:bCs/>
          <w:lang w:val="en-US"/>
        </w:rPr>
        <w:t>Shift+ ALT+↓</w:t>
      </w:r>
    </w:p>
    <w:p w:rsidR="001B702B" w:rsidP="00210A67" w:rsidRDefault="00E832D6" w14:paraId="10644808" w14:textId="77777777">
      <w:pPr>
        <w:pStyle w:val="Paragraphedeliste"/>
        <w:numPr>
          <w:ilvl w:val="0"/>
          <w:numId w:val="43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Taper :</w:t>
      </w:r>
    </w:p>
    <w:p w:rsidRPr="00295A67" w:rsidR="00295A67" w:rsidP="45A1AD1C" w:rsidRDefault="00E832D6" w14:paraId="722C131A" w14:textId="77777777">
      <w:pPr>
        <w:pStyle w:val="Paragraphedeliste"/>
        <w:numPr>
          <w:ilvl w:val="0"/>
          <w:numId w:val="41"/>
        </w:numPr>
        <w:rPr>
          <w:rFonts w:ascii="Calibri Light" w:hAnsi="Calibri Light" w:eastAsia="Calibri" w:cs="Calibri Light" w:asciiTheme="majorAscii" w:hAnsiTheme="majorAscii" w:eastAsiaTheme="minorAscii" w:cstheme="majorAscii"/>
        </w:rPr>
      </w:pPr>
      <w:r w:rsidRPr="45A1AD1C" w:rsidR="0F398F4C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</w:t>
      </w:r>
      <w:proofErr w:type="spellStart"/>
      <w:r w:rsidRPr="45A1AD1C" w:rsidR="0F398F4C">
        <w:rPr>
          <w:rFonts w:ascii="Calibri Light" w:hAnsi="Calibri Light" w:eastAsia="Calibri" w:cs="Calibri Light" w:asciiTheme="majorAscii" w:hAnsiTheme="majorAscii" w:eastAsiaTheme="minorAscii" w:cstheme="majorAscii"/>
          <w:b w:val="1"/>
          <w:bCs w:val="1"/>
        </w:rPr>
        <w:t>ul</w:t>
      </w:r>
      <w:proofErr w:type="spellEnd"/>
      <w:r w:rsidRPr="45A1AD1C" w:rsidR="0F398F4C">
        <w:rPr>
          <w:rFonts w:ascii="Calibri Light" w:hAnsi="Calibri Light" w:eastAsia="Calibri" w:cs="Calibri Light" w:asciiTheme="majorAscii" w:hAnsiTheme="majorAscii" w:eastAsiaTheme="minorAscii" w:cstheme="majorAscii"/>
          <w:b w:val="1"/>
          <w:bCs w:val="1"/>
        </w:rPr>
        <w:t>&gt; li*</w:t>
      </w:r>
      <w:proofErr w:type="gramStart"/>
      <w:r w:rsidRPr="45A1AD1C" w:rsidR="0F398F4C">
        <w:rPr>
          <w:rFonts w:ascii="Calibri Light" w:hAnsi="Calibri Light" w:eastAsia="Calibri" w:cs="Calibri Light" w:asciiTheme="majorAscii" w:hAnsiTheme="majorAscii" w:eastAsiaTheme="minorAscii" w:cstheme="majorAscii"/>
          <w:b w:val="1"/>
          <w:bCs w:val="1"/>
        </w:rPr>
        <w:t>7</w:t>
      </w:r>
      <w:r w:rsidRPr="45A1AD1C" w:rsidR="0F398F4C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.</w:t>
      </w:r>
      <w:proofErr w:type="gramEnd"/>
      <w:r w:rsidRPr="45A1AD1C" w:rsidR="0F398F4C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</w:t>
      </w:r>
      <w:proofErr w:type="gramStart"/>
      <w:r w:rsidRPr="45A1AD1C" w:rsidR="0F398F4C">
        <w:rPr>
          <w:rFonts w:ascii="Calibri Light" w:hAnsi="Calibri Light" w:eastAsia="Calibri" w:cs="Calibri Light" w:asciiTheme="majorAscii" w:hAnsiTheme="majorAscii" w:eastAsiaTheme="minorAscii" w:cstheme="majorAscii"/>
        </w:rPr>
        <w:t>résultat</w:t>
      </w:r>
      <w:proofErr w:type="gramEnd"/>
      <w:r w:rsidRPr="45A1AD1C" w:rsidR="0F398F4C">
        <w:rPr>
          <w:rFonts w:ascii="Calibri Light" w:hAnsi="Calibri Light" w:eastAsia="Calibri" w:cs="Calibri Light" w:asciiTheme="majorAscii" w:hAnsiTheme="majorAscii" w:eastAsiaTheme="minorAscii" w:cstheme="majorAscii"/>
        </w:rPr>
        <w:t> ?</w:t>
      </w:r>
      <w:r w:rsidRPr="45A1AD1C" w:rsidR="218E6384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(capture) </w:t>
      </w:r>
    </w:p>
    <w:p w:rsidR="2B3321F9" w:rsidP="45A1AD1C" w:rsidRDefault="2B3321F9" w14:paraId="5DB8A8FB" w14:textId="5D0F25A4">
      <w:pPr>
        <w:pStyle w:val="Paragraphedeliste"/>
        <w:numPr>
          <w:ilvl w:val="1"/>
          <w:numId w:val="41"/>
        </w:numPr>
        <w:rPr/>
      </w:pPr>
      <w:r w:rsidR="2B3321F9">
        <w:drawing>
          <wp:inline wp14:editId="6A917ABB" wp14:anchorId="11732A33">
            <wp:extent cx="1190791" cy="1705213"/>
            <wp:effectExtent l="0" t="0" r="0" b="0"/>
            <wp:docPr id="1184900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c0c3df777047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B702B" w:rsidR="001B702B" w:rsidP="45A1AD1C" w:rsidRDefault="001B702B" w14:paraId="1FE5AF21" w14:textId="77777777">
      <w:pPr>
        <w:pStyle w:val="Paragraphedeliste"/>
        <w:numPr>
          <w:ilvl w:val="0"/>
          <w:numId w:val="41"/>
        </w:numPr>
        <w:rPr>
          <w:rFonts w:ascii="Calibri Light" w:hAnsi="Calibri Light" w:eastAsia="Calibri" w:cs="Calibri Light" w:asciiTheme="majorAscii" w:hAnsiTheme="majorAscii" w:eastAsiaTheme="minorAscii" w:cstheme="majorAscii"/>
        </w:rPr>
      </w:pPr>
      <w:proofErr w:type="spellStart"/>
      <w:r w:rsidRPr="45A1AD1C" w:rsidR="4E96025F">
        <w:rPr>
          <w:b w:val="1"/>
          <w:bCs w:val="1"/>
        </w:rPr>
        <w:t>nav</w:t>
      </w:r>
      <w:proofErr w:type="spellEnd"/>
      <w:r w:rsidRPr="45A1AD1C" w:rsidR="4E96025F">
        <w:rPr>
          <w:b w:val="1"/>
          <w:bCs w:val="1"/>
        </w:rPr>
        <w:t>&gt;</w:t>
      </w:r>
      <w:proofErr w:type="spellStart"/>
      <w:r w:rsidRPr="45A1AD1C" w:rsidR="4E96025F">
        <w:rPr>
          <w:b w:val="1"/>
          <w:bCs w:val="1"/>
        </w:rPr>
        <w:t>ul</w:t>
      </w:r>
      <w:proofErr w:type="spellEnd"/>
      <w:r w:rsidRPr="45A1AD1C" w:rsidR="4E96025F">
        <w:rPr>
          <w:b w:val="1"/>
          <w:bCs w:val="1"/>
        </w:rPr>
        <w:t>&gt;li</w:t>
      </w:r>
      <w:r w:rsidR="4E96025F">
        <w:rPr/>
        <w:t>. Résultat</w:t>
      </w:r>
      <w:r w:rsidR="218E6384">
        <w:rPr/>
        <w:t xml:space="preserve"> </w:t>
      </w:r>
      <w:r w:rsidRPr="45A1AD1C" w:rsidR="218E6384">
        <w:rPr>
          <w:rFonts w:ascii="Calibri Light" w:hAnsi="Calibri Light" w:eastAsia="Calibri" w:cs="Calibri Light" w:asciiTheme="majorAscii" w:hAnsiTheme="majorAscii" w:eastAsiaTheme="minorAscii" w:cstheme="majorAscii"/>
        </w:rPr>
        <w:t>(capture)</w:t>
      </w:r>
      <w:r w:rsidR="4E96025F">
        <w:rPr/>
        <w:t> ? conclure le rôle du symbole &gt;</w:t>
      </w:r>
    </w:p>
    <w:p w:rsidR="3C295C42" w:rsidP="45A1AD1C" w:rsidRDefault="3C295C42" w14:paraId="47CEF001" w14:textId="08666110">
      <w:pPr>
        <w:pStyle w:val="Paragraphedeliste"/>
        <w:numPr>
          <w:ilvl w:val="1"/>
          <w:numId w:val="41"/>
        </w:numPr>
        <w:rPr/>
      </w:pPr>
      <w:r w:rsidR="3C295C42">
        <w:drawing>
          <wp:inline wp14:editId="272C44C1" wp14:anchorId="5698A460">
            <wp:extent cx="1390844" cy="943107"/>
            <wp:effectExtent l="0" t="0" r="0" b="0"/>
            <wp:docPr id="1491559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5882271c09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95C42" w:rsidP="45A1AD1C" w:rsidRDefault="3C295C42" w14:paraId="5085E6D0" w14:textId="6E3E002E">
      <w:pPr>
        <w:pStyle w:val="Paragraphedeliste"/>
        <w:numPr>
          <w:ilvl w:val="1"/>
          <w:numId w:val="41"/>
        </w:numPr>
        <w:suppressLineNumbers w:val="0"/>
        <w:bidi w:val="0"/>
        <w:spacing w:before="0" w:beforeAutospacing="off" w:after="200" w:afterAutospacing="off" w:line="276" w:lineRule="auto"/>
        <w:ind w:left="1800" w:right="0" w:hanging="360"/>
        <w:jc w:val="left"/>
        <w:rPr>
          <w:sz w:val="22"/>
          <w:szCs w:val="22"/>
        </w:rPr>
      </w:pPr>
      <w:r w:rsidRPr="45A1AD1C" w:rsidR="3C295C42">
        <w:rPr>
          <w:sz w:val="24"/>
          <w:szCs w:val="24"/>
        </w:rPr>
        <w:t xml:space="preserve">Le </w:t>
      </w:r>
      <w:r w:rsidRPr="45A1AD1C" w:rsidR="6D428B6A">
        <w:rPr>
          <w:sz w:val="24"/>
          <w:szCs w:val="24"/>
        </w:rPr>
        <w:t>rôle</w:t>
      </w:r>
      <w:r w:rsidRPr="45A1AD1C" w:rsidR="3C295C42">
        <w:rPr>
          <w:sz w:val="24"/>
          <w:szCs w:val="24"/>
        </w:rPr>
        <w:t xml:space="preserve"> de (&gt;) </w:t>
      </w:r>
      <w:proofErr w:type="gramStart"/>
      <w:r w:rsidRPr="45A1AD1C" w:rsidR="3C295C42">
        <w:rPr>
          <w:sz w:val="24"/>
          <w:szCs w:val="24"/>
        </w:rPr>
        <w:t>est:</w:t>
      </w:r>
      <w:proofErr w:type="gramEnd"/>
      <w:r w:rsidRPr="45A1AD1C" w:rsidR="3C295C42">
        <w:rPr>
          <w:sz w:val="24"/>
          <w:szCs w:val="24"/>
        </w:rPr>
        <w:t xml:space="preserve"> entre </w:t>
      </w:r>
      <w:proofErr w:type="gramStart"/>
      <w:r w:rsidRPr="45A1AD1C" w:rsidR="3C295C42">
        <w:rPr>
          <w:sz w:val="24"/>
          <w:szCs w:val="24"/>
        </w:rPr>
        <w:t>des attribut</w:t>
      </w:r>
      <w:proofErr w:type="gramEnd"/>
      <w:r w:rsidRPr="45A1AD1C" w:rsidR="3C295C42">
        <w:rPr>
          <w:sz w:val="24"/>
          <w:szCs w:val="24"/>
        </w:rPr>
        <w:t xml:space="preserve"> entre autres </w:t>
      </w:r>
      <w:r w:rsidRPr="45A1AD1C" w:rsidR="3C295C42">
        <w:rPr>
          <w:sz w:val="24"/>
          <w:szCs w:val="24"/>
        </w:rPr>
        <w:t>attribues</w:t>
      </w:r>
    </w:p>
    <w:p w:rsidRPr="001B702B" w:rsidR="001B702B" w:rsidP="45A1AD1C" w:rsidRDefault="001B702B" w14:paraId="497C4101" w14:textId="77777777">
      <w:pPr>
        <w:pStyle w:val="Paragraphedeliste"/>
        <w:numPr>
          <w:ilvl w:val="0"/>
          <w:numId w:val="41"/>
        </w:numPr>
        <w:rPr>
          <w:rFonts w:ascii="Calibri Light" w:hAnsi="Calibri Light" w:eastAsia="Calibri" w:cs="Calibri Light" w:asciiTheme="majorAscii" w:hAnsiTheme="majorAscii" w:eastAsiaTheme="minorAscii" w:cstheme="majorAscii"/>
        </w:rPr>
      </w:pPr>
      <w:proofErr w:type="spellStart"/>
      <w:r w:rsidRPr="45A1AD1C" w:rsidR="4E96025F">
        <w:rPr>
          <w:b w:val="1"/>
          <w:bCs w:val="1"/>
        </w:rPr>
        <w:t>div+p+bq</w:t>
      </w:r>
      <w:proofErr w:type="spellEnd"/>
      <w:r w:rsidR="4E96025F">
        <w:rPr/>
        <w:t xml:space="preserve">. </w:t>
      </w:r>
      <w:proofErr w:type="spellStart"/>
      <w:r w:rsidR="4E96025F">
        <w:rPr/>
        <w:t>Résulat</w:t>
      </w:r>
      <w:proofErr w:type="spellEnd"/>
      <w:r w:rsidR="4E96025F">
        <w:rPr/>
        <w:t> </w:t>
      </w:r>
      <w:r w:rsidR="218E6384">
        <w:rPr/>
        <w:t xml:space="preserve"> </w:t>
      </w:r>
      <w:r w:rsidRPr="45A1AD1C" w:rsidR="218E6384">
        <w:rPr>
          <w:rFonts w:ascii="Calibri Light" w:hAnsi="Calibri Light" w:eastAsia="Calibri" w:cs="Calibri Light" w:asciiTheme="majorAscii" w:hAnsiTheme="majorAscii" w:eastAsiaTheme="minorAscii" w:cstheme="majorAscii"/>
        </w:rPr>
        <w:t>(capture</w:t>
      </w:r>
      <w:proofErr w:type="gramStart"/>
      <w:r w:rsidRPr="45A1AD1C" w:rsidR="218E6384">
        <w:rPr>
          <w:rFonts w:ascii="Calibri Light" w:hAnsi="Calibri Light" w:eastAsia="Calibri" w:cs="Calibri Light" w:asciiTheme="majorAscii" w:hAnsiTheme="majorAscii" w:eastAsiaTheme="minorAscii" w:cstheme="majorAscii"/>
        </w:rPr>
        <w:t>)</w:t>
      </w:r>
      <w:r w:rsidR="4E96025F">
        <w:rPr/>
        <w:t>?</w:t>
      </w:r>
      <w:proofErr w:type="gramEnd"/>
      <w:r w:rsidR="4E96025F">
        <w:rPr/>
        <w:t xml:space="preserve"> conclure le rôle du symbole +</w:t>
      </w:r>
    </w:p>
    <w:p w:rsidR="17A5D5D7" w:rsidP="45A1AD1C" w:rsidRDefault="17A5D5D7" w14:paraId="52103233" w14:textId="205DB754">
      <w:pPr>
        <w:pStyle w:val="Paragraphedeliste"/>
        <w:numPr>
          <w:ilvl w:val="1"/>
          <w:numId w:val="41"/>
        </w:numPr>
        <w:rPr/>
      </w:pPr>
      <w:r w:rsidR="17A5D5D7">
        <w:drawing>
          <wp:inline wp14:editId="7E9D9CE8" wp14:anchorId="21E21E6C">
            <wp:extent cx="2000529" cy="571580"/>
            <wp:effectExtent l="0" t="0" r="0" b="0"/>
            <wp:docPr id="602842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ffe27da7b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5D5D7" w:rsidP="45A1AD1C" w:rsidRDefault="17A5D5D7" w14:paraId="00CEA4BA" w14:textId="34CD8F09">
      <w:pPr>
        <w:pStyle w:val="Paragraphedeliste"/>
        <w:numPr>
          <w:ilvl w:val="1"/>
          <w:numId w:val="41"/>
        </w:numPr>
        <w:rPr/>
      </w:pPr>
      <w:r w:rsidR="17A5D5D7">
        <w:rPr/>
        <w:t xml:space="preserve">Le </w:t>
      </w:r>
      <w:proofErr w:type="spellStart"/>
      <w:r w:rsidR="17A5D5D7">
        <w:rPr/>
        <w:t>role</w:t>
      </w:r>
      <w:proofErr w:type="spellEnd"/>
      <w:r w:rsidR="17A5D5D7">
        <w:rPr/>
        <w:t xml:space="preserve"> de (+) </w:t>
      </w:r>
      <w:proofErr w:type="gramStart"/>
      <w:r w:rsidR="17A5D5D7">
        <w:rPr/>
        <w:t>est:</w:t>
      </w:r>
      <w:proofErr w:type="gramEnd"/>
      <w:r w:rsidR="17A5D5D7">
        <w:rPr/>
        <w:t xml:space="preserve"> entre les </w:t>
      </w:r>
      <w:r w:rsidR="17A5D5D7">
        <w:rPr/>
        <w:t>attribue</w:t>
      </w:r>
      <w:r w:rsidR="17A5D5D7">
        <w:rPr/>
        <w:t xml:space="preserve"> au bas autre attribue</w:t>
      </w:r>
    </w:p>
    <w:p w:rsidRPr="001B702B" w:rsidR="001B702B" w:rsidP="45A1AD1C" w:rsidRDefault="001B702B" w14:paraId="3ED6B029" w14:textId="77777777">
      <w:pPr>
        <w:pStyle w:val="Paragraphedeliste"/>
        <w:numPr>
          <w:ilvl w:val="0"/>
          <w:numId w:val="41"/>
        </w:numPr>
        <w:rPr>
          <w:rFonts w:ascii="Calibri Light" w:hAnsi="Calibri Light" w:eastAsia="Calibri" w:cs="Calibri Light" w:asciiTheme="majorAscii" w:hAnsiTheme="majorAscii" w:eastAsiaTheme="minorAscii" w:cstheme="majorAscii"/>
        </w:rPr>
      </w:pPr>
      <w:proofErr w:type="spellStart"/>
      <w:r w:rsidRPr="45A1AD1C" w:rsidR="4E96025F">
        <w:rPr>
          <w:b w:val="1"/>
          <w:bCs w:val="1"/>
          <w:lang w:val="en-US"/>
        </w:rPr>
        <w:t>div+div</w:t>
      </w:r>
      <w:proofErr w:type="spellEnd"/>
      <w:r w:rsidRPr="45A1AD1C" w:rsidR="4E96025F">
        <w:rPr>
          <w:b w:val="1"/>
          <w:bCs w:val="1"/>
          <w:lang w:val="en-US"/>
        </w:rPr>
        <w:t>&gt;p&gt;</w:t>
      </w:r>
      <w:proofErr w:type="spellStart"/>
      <w:r w:rsidRPr="45A1AD1C" w:rsidR="4E96025F">
        <w:rPr>
          <w:b w:val="1"/>
          <w:bCs w:val="1"/>
          <w:lang w:val="en-US"/>
        </w:rPr>
        <w:t>span+em^bq</w:t>
      </w:r>
      <w:proofErr w:type="spellEnd"/>
      <w:r w:rsidRPr="45A1AD1C" w:rsidR="4E96025F">
        <w:rPr>
          <w:lang w:val="en-US"/>
        </w:rPr>
        <w:t xml:space="preserve">. </w:t>
      </w:r>
      <w:proofErr w:type="spellStart"/>
      <w:r w:rsidR="4E96025F">
        <w:rPr/>
        <w:t>Résulat</w:t>
      </w:r>
      <w:proofErr w:type="spellEnd"/>
      <w:r w:rsidR="4E96025F">
        <w:rPr/>
        <w:t> </w:t>
      </w:r>
      <w:r w:rsidR="218E6384">
        <w:rPr/>
        <w:t xml:space="preserve"> </w:t>
      </w:r>
      <w:r w:rsidRPr="45A1AD1C" w:rsidR="218E6384">
        <w:rPr>
          <w:rFonts w:ascii="Calibri Light" w:hAnsi="Calibri Light" w:eastAsia="Calibri" w:cs="Calibri Light" w:asciiTheme="majorAscii" w:hAnsiTheme="majorAscii" w:eastAsiaTheme="minorAscii" w:cstheme="majorAscii"/>
        </w:rPr>
        <w:t>(capture</w:t>
      </w:r>
      <w:proofErr w:type="gramStart"/>
      <w:r w:rsidRPr="45A1AD1C" w:rsidR="218E6384">
        <w:rPr>
          <w:rFonts w:ascii="Calibri Light" w:hAnsi="Calibri Light" w:eastAsia="Calibri" w:cs="Calibri Light" w:asciiTheme="majorAscii" w:hAnsiTheme="majorAscii" w:eastAsiaTheme="minorAscii" w:cstheme="majorAscii"/>
        </w:rPr>
        <w:t>)</w:t>
      </w:r>
      <w:r w:rsidR="4E96025F">
        <w:rPr/>
        <w:t>?</w:t>
      </w:r>
      <w:proofErr w:type="gramEnd"/>
      <w:r w:rsidR="4E96025F">
        <w:rPr/>
        <w:t xml:space="preserve"> conclure le rôle du symbole ^ </w:t>
      </w:r>
    </w:p>
    <w:p w:rsidR="1912AC3C" w:rsidP="45A1AD1C" w:rsidRDefault="1912AC3C" w14:paraId="4047323C" w14:textId="01717AFC">
      <w:pPr>
        <w:pStyle w:val="Paragraphedeliste"/>
        <w:numPr>
          <w:ilvl w:val="1"/>
          <w:numId w:val="41"/>
        </w:numPr>
        <w:rPr/>
      </w:pPr>
      <w:r w:rsidR="1912AC3C">
        <w:drawing>
          <wp:inline wp14:editId="776DEFD2" wp14:anchorId="3979F2A2">
            <wp:extent cx="2562225" cy="981075"/>
            <wp:effectExtent l="0" t="0" r="0" b="0"/>
            <wp:docPr id="29587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0ae45fe87c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2AC3C" w:rsidP="45A1AD1C" w:rsidRDefault="1912AC3C" w14:paraId="77771E25" w14:textId="790D6A2B">
      <w:pPr>
        <w:pStyle w:val="Paragraphedeliste"/>
        <w:numPr>
          <w:ilvl w:val="1"/>
          <w:numId w:val="41"/>
        </w:numPr>
        <w:rPr/>
      </w:pPr>
      <w:r w:rsidR="1912AC3C">
        <w:rPr/>
        <w:t xml:space="preserve">Le </w:t>
      </w:r>
      <w:proofErr w:type="spellStart"/>
      <w:r w:rsidR="1912AC3C">
        <w:rPr/>
        <w:t>role</w:t>
      </w:r>
      <w:proofErr w:type="spellEnd"/>
      <w:r w:rsidR="1912AC3C">
        <w:rPr/>
        <w:t xml:space="preserve"> de (^) </w:t>
      </w:r>
      <w:proofErr w:type="gramStart"/>
      <w:r w:rsidR="1912AC3C">
        <w:rPr/>
        <w:t>est:</w:t>
      </w:r>
      <w:proofErr w:type="gramEnd"/>
      <w:r w:rsidR="1912AC3C">
        <w:rPr/>
        <w:t xml:space="preserve"> entre un attribut dans </w:t>
      </w:r>
      <w:r w:rsidR="52F1775F">
        <w:rPr/>
        <w:t>un autre attribut (saute les ligne)</w:t>
      </w:r>
    </w:p>
    <w:p w:rsidR="008B4C6C" w:rsidP="00210A67" w:rsidRDefault="008B4C6C" w14:paraId="4D30E4D8" w14:textId="77777777">
      <w:pPr>
        <w:pStyle w:val="Paragraphedeliste"/>
        <w:numPr>
          <w:ilvl w:val="0"/>
          <w:numId w:val="43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Les éléments (</w:t>
      </w:r>
      <w:r w:rsidR="00210A67">
        <w:rPr>
          <w:rFonts w:asciiTheme="majorHAnsi" w:hAnsiTheme="majorHAnsi" w:eastAsiaTheme="minorHAnsi" w:cstheme="majorHAnsi"/>
        </w:rPr>
        <w:t>1-4</w:t>
      </w:r>
      <w:r>
        <w:rPr>
          <w:rFonts w:asciiTheme="majorHAnsi" w:hAnsiTheme="majorHAnsi" w:eastAsiaTheme="minorHAnsi" w:cstheme="majorHAnsi"/>
        </w:rPr>
        <w:t>) font partie de l’</w:t>
      </w:r>
      <w:r w:rsidR="00455FE0">
        <w:rPr>
          <w:rFonts w:asciiTheme="majorHAnsi" w:hAnsiTheme="majorHAnsi" w:eastAsiaTheme="minorHAnsi" w:cstheme="majorHAnsi"/>
        </w:rPr>
        <w:t>extension</w:t>
      </w:r>
      <w:r>
        <w:rPr>
          <w:rFonts w:asciiTheme="majorHAnsi" w:hAnsiTheme="majorHAnsi" w:eastAsiaTheme="minorHAnsi" w:cstheme="majorHAnsi"/>
        </w:rPr>
        <w:t xml:space="preserve"> </w:t>
      </w:r>
      <w:r w:rsidRPr="00455FE0">
        <w:rPr>
          <w:rFonts w:asciiTheme="majorHAnsi" w:hAnsiTheme="majorHAnsi" w:eastAsiaTheme="minorHAnsi" w:cstheme="majorHAnsi"/>
          <w:b/>
          <w:bCs/>
        </w:rPr>
        <w:t>Emmet</w:t>
      </w:r>
      <w:r>
        <w:rPr>
          <w:rFonts w:asciiTheme="majorHAnsi" w:hAnsiTheme="majorHAnsi" w:eastAsiaTheme="minorHAnsi" w:cstheme="majorHAnsi"/>
        </w:rPr>
        <w:t xml:space="preserve"> installée par </w:t>
      </w:r>
      <w:r w:rsidR="00455FE0">
        <w:rPr>
          <w:rFonts w:asciiTheme="majorHAnsi" w:hAnsiTheme="majorHAnsi" w:eastAsiaTheme="minorHAnsi" w:cstheme="majorHAnsi"/>
        </w:rPr>
        <w:t>défaut</w:t>
      </w:r>
      <w:r>
        <w:rPr>
          <w:rFonts w:asciiTheme="majorHAnsi" w:hAnsiTheme="majorHAnsi" w:eastAsiaTheme="minorHAnsi" w:cstheme="majorHAnsi"/>
        </w:rPr>
        <w:t xml:space="preserve"> avec VSCode.</w:t>
      </w:r>
    </w:p>
    <w:p w:rsidR="008B4C6C" w:rsidP="00455FE0" w:rsidRDefault="008B4C6C" w14:paraId="67C8050A" w14:textId="77777777">
      <w:pPr>
        <w:pStyle w:val="Paragraphedeliste"/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Pour plus de documentation sur les abréviations possibles avec Emmet veu</w:t>
      </w:r>
      <w:r w:rsidR="00455FE0">
        <w:rPr>
          <w:rFonts w:asciiTheme="majorHAnsi" w:hAnsiTheme="majorHAnsi" w:eastAsiaTheme="minorHAnsi" w:cstheme="majorHAnsi"/>
        </w:rPr>
        <w:t>i</w:t>
      </w:r>
      <w:r>
        <w:rPr>
          <w:rFonts w:asciiTheme="majorHAnsi" w:hAnsiTheme="majorHAnsi" w:eastAsiaTheme="minorHAnsi" w:cstheme="majorHAnsi"/>
        </w:rPr>
        <w:t xml:space="preserve">llez consulter le lien : </w:t>
      </w:r>
      <w:hyperlink w:tgtFrame="_blank" w:history="1" r:id="rId9">
        <w:r w:rsidRPr="00455FE0" w:rsidR="00455FE0">
          <w:rPr>
            <w:rStyle w:val="Lienhypertexte"/>
          </w:rPr>
          <w:t>https://docs.emmet.io/cheat-sheet</w:t>
        </w:r>
      </w:hyperlink>
      <w:r>
        <w:rPr>
          <w:rFonts w:asciiTheme="majorHAnsi" w:hAnsiTheme="majorHAnsi" w:eastAsiaTheme="minorHAnsi" w:cstheme="majorHAnsi"/>
        </w:rPr>
        <w:t xml:space="preserve"> </w:t>
      </w:r>
    </w:p>
    <w:p w:rsidRPr="00E3460B" w:rsidR="002C7218" w:rsidP="003C6B8B" w:rsidRDefault="002C7218" w14:paraId="7F7630EA" w14:textId="77777777">
      <w:pPr>
        <w:rPr>
          <w:rFonts w:asciiTheme="majorHAnsi" w:hAnsiTheme="majorHAnsi" w:eastAsiaTheme="minorHAnsi" w:cstheme="majorHAnsi"/>
        </w:rPr>
      </w:pPr>
    </w:p>
    <w:p w:rsidR="003C77BA" w:rsidP="00DD6303" w:rsidRDefault="003C77BA" w14:paraId="743F6A81" w14:textId="77777777">
      <w:pPr>
        <w:rPr>
          <w:rFonts w:asciiTheme="majorHAnsi" w:hAnsiTheme="majorHAnsi" w:eastAsiaTheme="minorHAnsi" w:cstheme="majorHAnsi"/>
        </w:rPr>
      </w:pPr>
      <w:r w:rsidRPr="00210A67">
        <w:rPr>
          <w:rFonts w:asciiTheme="majorHAnsi" w:hAnsiTheme="majorHAnsi" w:eastAsiaTheme="minorHAnsi" w:cstheme="majorHAnsi"/>
          <w:b/>
          <w:bCs/>
        </w:rPr>
        <w:t xml:space="preserve">Exercice </w:t>
      </w:r>
      <w:r w:rsidR="00DD6303">
        <w:rPr>
          <w:rFonts w:asciiTheme="majorHAnsi" w:hAnsiTheme="majorHAnsi" w:eastAsiaTheme="minorHAnsi" w:cstheme="majorHAnsi"/>
          <w:b/>
          <w:bCs/>
        </w:rPr>
        <w:t>1</w:t>
      </w:r>
      <w:r>
        <w:rPr>
          <w:rFonts w:asciiTheme="majorHAnsi" w:hAnsiTheme="majorHAnsi" w:eastAsiaTheme="minorHAnsi" w:cstheme="majorHAnsi"/>
        </w:rPr>
        <w:t xml:space="preserve">: </w:t>
      </w:r>
    </w:p>
    <w:p w:rsidR="003C77BA" w:rsidP="003C77BA" w:rsidRDefault="003C77BA" w14:paraId="3FE5CD7A" w14:textId="77777777">
      <w:p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 xml:space="preserve">Répondre oui ou non : </w:t>
      </w:r>
    </w:p>
    <w:p w:rsidR="003C77BA" w:rsidP="45A1AD1C" w:rsidRDefault="003C77BA" w14:paraId="6E088979" w14:textId="3962A08D">
      <w:pPr>
        <w:pStyle w:val="Paragraphedeliste"/>
        <w:numPr>
          <w:ilvl w:val="0"/>
          <w:numId w:val="41"/>
        </w:numPr>
        <w:rPr>
          <w:rFonts w:ascii="Calibri Light" w:hAnsi="Calibri Light" w:eastAsia="Calibri" w:cs="Calibri Light" w:asciiTheme="majorAscii" w:hAnsiTheme="majorAscii" w:eastAsiaTheme="minorAscii" w:cstheme="majorAscii"/>
        </w:rPr>
      </w:pPr>
      <w:r w:rsidRPr="45A1AD1C" w:rsidR="3B8E3C28">
        <w:rPr>
          <w:rFonts w:ascii="Calibri Light" w:hAnsi="Calibri Light" w:eastAsia="Calibri" w:cs="Calibri Light" w:asciiTheme="majorAscii" w:hAnsiTheme="majorAscii" w:eastAsiaTheme="minorAscii" w:cstheme="majorAscii"/>
        </w:rPr>
        <w:t>Le contenu de la balise Head sera-t-il affiché sur la page ou pas ?</w:t>
      </w:r>
      <w:r w:rsidRPr="45A1AD1C" w:rsidR="5309C3F4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No</w:t>
      </w:r>
    </w:p>
    <w:p w:rsidR="003C77BA" w:rsidP="45A1AD1C" w:rsidRDefault="003C77BA" w14:paraId="588EE416" w14:textId="3FFA3506">
      <w:pPr>
        <w:pStyle w:val="Paragraphedeliste"/>
        <w:numPr>
          <w:ilvl w:val="0"/>
          <w:numId w:val="41"/>
        </w:numPr>
        <w:rPr>
          <w:rFonts w:ascii="Calibri Light" w:hAnsi="Calibri Light" w:eastAsia="Calibri" w:cs="Calibri Light" w:asciiTheme="majorAscii" w:hAnsiTheme="majorAscii" w:eastAsiaTheme="minorAscii" w:cstheme="majorAscii"/>
        </w:rPr>
      </w:pPr>
      <w:r w:rsidRPr="45A1AD1C" w:rsidR="3B8E3C28">
        <w:rPr>
          <w:rFonts w:ascii="Calibri Light" w:hAnsi="Calibri Light" w:eastAsia="Calibri" w:cs="Calibri Light" w:asciiTheme="majorAscii" w:hAnsiTheme="majorAscii" w:eastAsiaTheme="minorAscii" w:cstheme="majorAscii"/>
        </w:rPr>
        <w:t>La balise Titre a-t-elle une balise fermante ou pas ?</w:t>
      </w:r>
      <w:r w:rsidRPr="45A1AD1C" w:rsidR="44140C68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Oui</w:t>
      </w:r>
    </w:p>
    <w:p w:rsidR="003C77BA" w:rsidP="45A1AD1C" w:rsidRDefault="003C77BA" w14:paraId="7CD10704" w14:textId="40000116">
      <w:pPr>
        <w:pStyle w:val="Paragraphedeliste"/>
        <w:numPr>
          <w:ilvl w:val="0"/>
          <w:numId w:val="41"/>
        </w:numPr>
        <w:rPr>
          <w:rFonts w:ascii="Calibri Light" w:hAnsi="Calibri Light" w:eastAsia="Calibri" w:cs="Calibri Light" w:asciiTheme="majorAscii" w:hAnsiTheme="majorAscii" w:eastAsiaTheme="minorAscii" w:cstheme="majorAscii"/>
        </w:rPr>
      </w:pPr>
      <w:r w:rsidRPr="45A1AD1C" w:rsidR="3B8E3C28">
        <w:rPr>
          <w:rFonts w:ascii="Calibri Light" w:hAnsi="Calibri Light" w:eastAsia="Calibri" w:cs="Calibri Light" w:asciiTheme="majorAscii" w:hAnsiTheme="majorAscii" w:eastAsiaTheme="minorAscii" w:cstheme="majorAscii"/>
        </w:rPr>
        <w:t>La balise Meta a-t-elle une balise fermante ou pas ?</w:t>
      </w:r>
      <w:r w:rsidRPr="45A1AD1C" w:rsidR="2211C871">
        <w:rPr>
          <w:rFonts w:ascii="Calibri Light" w:hAnsi="Calibri Light" w:eastAsia="Calibri" w:cs="Calibri Light" w:asciiTheme="majorAscii" w:hAnsiTheme="majorAscii" w:eastAsiaTheme="minorAscii" w:cstheme="majorAscii"/>
        </w:rPr>
        <w:t>No</w:t>
      </w:r>
    </w:p>
    <w:p w:rsidR="003C77BA" w:rsidP="45A1AD1C" w:rsidRDefault="003C77BA" w14:paraId="7A071B49" w14:textId="4E9CC2F6">
      <w:pPr>
        <w:pStyle w:val="Paragraphedeliste"/>
        <w:numPr>
          <w:ilvl w:val="0"/>
          <w:numId w:val="41"/>
        </w:numPr>
        <w:rPr>
          <w:rFonts w:ascii="Calibri Light" w:hAnsi="Calibri Light" w:eastAsia="Calibri" w:cs="Calibri Light" w:asciiTheme="majorAscii" w:hAnsiTheme="majorAscii" w:eastAsiaTheme="minorAscii" w:cstheme="majorAscii"/>
        </w:rPr>
      </w:pPr>
      <w:r w:rsidRPr="45A1AD1C" w:rsidR="3B8E3C28">
        <w:rPr>
          <w:rFonts w:ascii="Calibri Light" w:hAnsi="Calibri Light" w:eastAsia="Calibri" w:cs="Calibri Light" w:asciiTheme="majorAscii" w:hAnsiTheme="majorAscii" w:eastAsiaTheme="minorAscii" w:cstheme="majorAscii"/>
        </w:rPr>
        <w:t>Le contenu de l’attribut Description de la balise Meta sera-t-il affiché sur la page ou pas</w:t>
      </w:r>
      <w:proofErr w:type="gramStart"/>
      <w:r w:rsidRPr="45A1AD1C" w:rsidR="3B8E3C28">
        <w:rPr>
          <w:rFonts w:ascii="Calibri Light" w:hAnsi="Calibri Light" w:eastAsia="Calibri" w:cs="Calibri Light" w:asciiTheme="majorAscii" w:hAnsiTheme="majorAscii" w:eastAsiaTheme="minorAscii" w:cstheme="majorAscii"/>
        </w:rPr>
        <w:t> ?</w:t>
      </w:r>
      <w:r w:rsidRPr="45A1AD1C" w:rsidR="754A7B21">
        <w:rPr>
          <w:rFonts w:ascii="Calibri Light" w:hAnsi="Calibri Light" w:eastAsia="Calibri" w:cs="Calibri Light" w:asciiTheme="majorAscii" w:hAnsiTheme="majorAscii" w:eastAsiaTheme="minorAscii" w:cstheme="majorAscii"/>
        </w:rPr>
        <w:t>No</w:t>
      </w:r>
      <w:proofErr w:type="gramEnd"/>
      <w:r w:rsidRPr="45A1AD1C" w:rsidR="754A7B21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(dans le navigateur)</w:t>
      </w:r>
    </w:p>
    <w:p w:rsidR="00DD6303" w:rsidP="00DD6303" w:rsidRDefault="00DD6303" w14:paraId="7DAEC304" w14:textId="77777777">
      <w:pPr>
        <w:rPr>
          <w:rFonts w:asciiTheme="majorHAnsi" w:hAnsiTheme="majorHAnsi" w:eastAsiaTheme="minorHAnsi" w:cstheme="majorHAnsi"/>
        </w:rPr>
      </w:pPr>
    </w:p>
    <w:p w:rsidR="00DD6303" w:rsidP="00DD6303" w:rsidRDefault="00DD6303" w14:paraId="347C6844" w14:textId="77777777">
      <w:p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  <w:b/>
          <w:bCs/>
        </w:rPr>
        <w:t>Exercice 2</w:t>
      </w:r>
      <w:r>
        <w:rPr>
          <w:rFonts w:asciiTheme="majorHAnsi" w:hAnsiTheme="majorHAnsi" w:eastAsiaTheme="minorHAnsi" w:cstheme="majorHAnsi"/>
        </w:rPr>
        <w:t xml:space="preserve"> : </w:t>
      </w:r>
    </w:p>
    <w:p w:rsidR="00DD6303" w:rsidP="45A1AD1C" w:rsidRDefault="00DD6303" w14:paraId="23B8BD44" w14:textId="6CE34B94">
      <w:pPr>
        <w:pStyle w:val="Paragraphedeliste"/>
        <w:numPr>
          <w:ilvl w:val="0"/>
          <w:numId w:val="41"/>
        </w:numPr>
        <w:rPr>
          <w:rFonts w:ascii="Calibri Light" w:hAnsi="Calibri Light" w:eastAsia="Calibri" w:cs="Calibri Light" w:asciiTheme="majorAscii" w:hAnsiTheme="majorAscii" w:eastAsiaTheme="minorAscii" w:cstheme="majorAscii"/>
        </w:rPr>
      </w:pPr>
      <w:r w:rsidRPr="45A1AD1C" w:rsidR="63BF718A">
        <w:rPr>
          <w:rFonts w:ascii="Calibri Light" w:hAnsi="Calibri Light" w:eastAsia="Calibri" w:cs="Calibri Light" w:asciiTheme="majorAscii" w:hAnsiTheme="majorAscii" w:eastAsiaTheme="minorAscii" w:cstheme="majorAscii"/>
        </w:rPr>
        <w:t>Que signifie HTML ?</w:t>
      </w:r>
      <w:r w:rsidRPr="45A1AD1C" w:rsidR="13F1C8A0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Hyper </w:t>
      </w:r>
      <w:proofErr w:type="spellStart"/>
      <w:r w:rsidRPr="45A1AD1C" w:rsidR="13F1C8A0">
        <w:rPr>
          <w:rFonts w:ascii="Calibri Light" w:hAnsi="Calibri Light" w:eastAsia="Calibri" w:cs="Calibri Light" w:asciiTheme="majorAscii" w:hAnsiTheme="majorAscii" w:eastAsiaTheme="minorAscii" w:cstheme="majorAscii"/>
        </w:rPr>
        <w:t>Text</w:t>
      </w:r>
      <w:proofErr w:type="spellEnd"/>
      <w:r w:rsidRPr="45A1AD1C" w:rsidR="13F1C8A0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Markup </w:t>
      </w:r>
      <w:proofErr w:type="spellStart"/>
      <w:r w:rsidRPr="45A1AD1C" w:rsidR="13F1C8A0">
        <w:rPr>
          <w:rFonts w:ascii="Calibri Light" w:hAnsi="Calibri Light" w:eastAsia="Calibri" w:cs="Calibri Light" w:asciiTheme="majorAscii" w:hAnsiTheme="majorAscii" w:eastAsiaTheme="minorAscii" w:cstheme="majorAscii"/>
        </w:rPr>
        <w:t>Language</w:t>
      </w:r>
      <w:proofErr w:type="spellEnd"/>
    </w:p>
    <w:p w:rsidR="00DD6303" w:rsidP="00DD6303" w:rsidRDefault="00DD6303" w14:paraId="014194E7" w14:textId="77777777">
      <w:pPr>
        <w:pStyle w:val="Paragraphedeliste"/>
        <w:numPr>
          <w:ilvl w:val="0"/>
          <w:numId w:val="41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 xml:space="preserve">Créer les balises Meta suivantes :  </w:t>
      </w:r>
    </w:p>
    <w:p w:rsidRPr="00DD6303" w:rsidR="00DD6303" w:rsidP="45A1AD1C" w:rsidRDefault="00DD6303" w14:paraId="3020B37F" w14:textId="0A399923">
      <w:pPr>
        <w:pStyle w:val="Paragraphedeliste"/>
        <w:numPr>
          <w:ilvl w:val="0"/>
          <w:numId w:val="44"/>
        </w:numPr>
        <w:ind w:left="1843"/>
        <w:rPr>
          <w:rFonts w:ascii="Calibri Light" w:hAnsi="Calibri Light" w:cs="Calibri Light" w:asciiTheme="majorAscii" w:hAnsiTheme="majorAscii" w:cstheme="majorAscii"/>
        </w:rPr>
      </w:pPr>
      <w:r w:rsidRPr="45A1AD1C" w:rsidR="63BF718A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</w:t>
      </w:r>
      <w:proofErr w:type="gramStart"/>
      <w:r w:rsidRPr="45A1AD1C" w:rsidR="63BF718A">
        <w:rPr>
          <w:rFonts w:ascii="Calibri Light" w:hAnsi="Calibri Light" w:cs="Calibri Light" w:asciiTheme="majorAscii" w:hAnsiTheme="majorAscii" w:cstheme="majorAscii"/>
        </w:rPr>
        <w:t>une</w:t>
      </w:r>
      <w:proofErr w:type="gramEnd"/>
      <w:r w:rsidRPr="45A1AD1C" w:rsidR="63BF718A">
        <w:rPr>
          <w:rFonts w:ascii="Calibri Light" w:hAnsi="Calibri Light" w:cs="Calibri Light" w:asciiTheme="majorAscii" w:hAnsiTheme="majorAscii" w:cstheme="majorAscii"/>
        </w:rPr>
        <w:t xml:space="preserve"> balise &lt;</w:t>
      </w:r>
      <w:proofErr w:type="spellStart"/>
      <w:r w:rsidRPr="45A1AD1C" w:rsidR="63BF718A">
        <w:rPr>
          <w:rFonts w:ascii="Calibri Light" w:hAnsi="Calibri Light" w:cs="Calibri Light" w:asciiTheme="majorAscii" w:hAnsiTheme="majorAscii" w:cstheme="majorAscii"/>
        </w:rPr>
        <w:t>meta</w:t>
      </w:r>
      <w:proofErr w:type="spellEnd"/>
      <w:r w:rsidRPr="45A1AD1C" w:rsidR="63BF718A">
        <w:rPr>
          <w:rFonts w:ascii="Calibri Light" w:hAnsi="Calibri Light" w:cs="Calibri Light" w:asciiTheme="majorAscii" w:hAnsiTheme="majorAscii" w:cstheme="majorAscii"/>
        </w:rPr>
        <w:t xml:space="preserve"> /&gt; pour indiquer l’utilisation des caractères accentués ;</w:t>
      </w:r>
    </w:p>
    <w:p w:rsidRPr="00DD6303" w:rsidR="00DD6303" w:rsidP="45A1AD1C" w:rsidRDefault="00DD6303" w14:paraId="307C9050" w14:textId="2B0F8453">
      <w:pPr>
        <w:pStyle w:val="Paragraphedeliste"/>
        <w:numPr>
          <w:ilvl w:val="2"/>
          <w:numId w:val="44"/>
        </w:numPr>
        <w:ind/>
        <w:rPr>
          <w:rFonts w:ascii="Calibri Light" w:hAnsi="Calibri Light" w:cs="Calibri Light" w:asciiTheme="majorAscii" w:hAnsiTheme="majorAscii" w:cstheme="majorAscii"/>
        </w:rPr>
      </w:pPr>
      <w:r w:rsidRPr="45A1AD1C" w:rsidR="39EAEAF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fr-FR"/>
        </w:rPr>
        <w:t>&lt;</w:t>
      </w:r>
      <w:r w:rsidRPr="45A1AD1C" w:rsidR="39EAEAF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meta</w:t>
      </w:r>
      <w:r w:rsidRPr="45A1AD1C" w:rsidR="39EAEA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proofErr w:type="spellStart"/>
      <w:r w:rsidRPr="45A1AD1C" w:rsidR="39EAEA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charset</w:t>
      </w:r>
      <w:proofErr w:type="spellEnd"/>
      <w:r w:rsidRPr="45A1AD1C" w:rsidR="39EAEA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=</w:t>
      </w:r>
      <w:r w:rsidRPr="45A1AD1C" w:rsidR="39EAEAF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"UTF-8"</w:t>
      </w:r>
      <w:r w:rsidRPr="45A1AD1C" w:rsidR="39EAEAF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fr-FR"/>
        </w:rPr>
        <w:t>&gt;</w:t>
      </w:r>
    </w:p>
    <w:p w:rsidRPr="00DD6303" w:rsidR="00DD6303" w:rsidP="45A1AD1C" w:rsidRDefault="00DD6303" w14:paraId="512DF6BB" w14:textId="78CD466B">
      <w:pPr>
        <w:pStyle w:val="Paragraphedeliste"/>
        <w:numPr>
          <w:ilvl w:val="0"/>
          <w:numId w:val="44"/>
        </w:numPr>
        <w:ind w:left="1843"/>
        <w:rPr>
          <w:rFonts w:ascii="Calibri Light" w:hAnsi="Calibri Light" w:cs="Calibri Light" w:asciiTheme="majorAscii" w:hAnsiTheme="majorAscii" w:cstheme="majorAscii"/>
        </w:rPr>
      </w:pPr>
      <w:r w:rsidRPr="45A1AD1C" w:rsidR="63BF718A">
        <w:rPr>
          <w:rFonts w:ascii="Calibri Light" w:hAnsi="Calibri Light" w:cs="Calibri Light" w:asciiTheme="majorAscii" w:hAnsiTheme="majorAscii" w:cstheme="majorAscii"/>
        </w:rPr>
        <w:t xml:space="preserve"> </w:t>
      </w:r>
      <w:proofErr w:type="gramStart"/>
      <w:r w:rsidRPr="45A1AD1C" w:rsidR="63BF718A">
        <w:rPr>
          <w:rFonts w:ascii="Calibri Light" w:hAnsi="Calibri Light" w:cs="Calibri Light" w:asciiTheme="majorAscii" w:hAnsiTheme="majorAscii" w:cstheme="majorAscii"/>
        </w:rPr>
        <w:t>une</w:t>
      </w:r>
      <w:proofErr w:type="gramEnd"/>
      <w:r w:rsidRPr="45A1AD1C" w:rsidR="63BF718A">
        <w:rPr>
          <w:rFonts w:ascii="Calibri Light" w:hAnsi="Calibri Light" w:cs="Calibri Light" w:asciiTheme="majorAscii" w:hAnsiTheme="majorAscii" w:cstheme="majorAscii"/>
        </w:rPr>
        <w:t xml:space="preserve"> balise &lt;</w:t>
      </w:r>
      <w:proofErr w:type="spellStart"/>
      <w:r w:rsidRPr="45A1AD1C" w:rsidR="63BF718A">
        <w:rPr>
          <w:rFonts w:ascii="Calibri Light" w:hAnsi="Calibri Light" w:cs="Calibri Light" w:asciiTheme="majorAscii" w:hAnsiTheme="majorAscii" w:cstheme="majorAscii"/>
        </w:rPr>
        <w:t>meta</w:t>
      </w:r>
      <w:proofErr w:type="spellEnd"/>
      <w:r w:rsidRPr="45A1AD1C" w:rsidR="63BF718A">
        <w:rPr>
          <w:rFonts w:ascii="Calibri Light" w:hAnsi="Calibri Light" w:cs="Calibri Light" w:asciiTheme="majorAscii" w:hAnsiTheme="majorAscii" w:cstheme="majorAscii"/>
        </w:rPr>
        <w:t xml:space="preserve"> /&gt; pour indiquer l’auteur du document (vous !) ;</w:t>
      </w:r>
    </w:p>
    <w:p w:rsidR="45A1AD1C" w:rsidP="45A1AD1C" w:rsidRDefault="45A1AD1C" w14:paraId="793E02CF" w14:textId="06E2BEBD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</w:p>
    <w:p w:rsidR="45A1AD1C" w:rsidP="45A1AD1C" w:rsidRDefault="45A1AD1C" w14:paraId="2664132E" w14:textId="1BDBCF29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</w:p>
    <w:p w:rsidR="1C3D26DB" w:rsidP="45A1AD1C" w:rsidRDefault="1C3D26DB" w14:paraId="38CB23BB" w14:textId="53BECCBA">
      <w:pPr>
        <w:pStyle w:val="Paragraphedeliste"/>
        <w:numPr>
          <w:ilvl w:val="2"/>
          <w:numId w:val="44"/>
        </w:numPr>
        <w:rPr>
          <w:rFonts w:ascii="Calibri Light" w:hAnsi="Calibri Light" w:cs="Calibri Light" w:asciiTheme="majorAscii" w:hAnsiTheme="majorAscii" w:cstheme="majorAscii"/>
        </w:rPr>
      </w:pPr>
      <w:r w:rsidRPr="45A1AD1C" w:rsidR="1C3D26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fr-FR"/>
        </w:rPr>
        <w:t>&lt;</w:t>
      </w:r>
      <w:proofErr w:type="spellStart"/>
      <w:r w:rsidRPr="45A1AD1C" w:rsidR="1C3D26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meta</w:t>
      </w:r>
      <w:proofErr w:type="spellEnd"/>
      <w:r w:rsidRPr="45A1AD1C" w:rsidR="1C3D26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proofErr w:type="spellStart"/>
      <w:r w:rsidRPr="45A1AD1C" w:rsidR="1C3D26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name</w:t>
      </w:r>
      <w:proofErr w:type="spellEnd"/>
      <w:r w:rsidRPr="45A1AD1C" w:rsidR="1C3D26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=</w:t>
      </w:r>
      <w:r w:rsidRPr="45A1AD1C" w:rsidR="1C3D26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</w:t>
      </w:r>
      <w:proofErr w:type="spellStart"/>
      <w:r w:rsidRPr="45A1AD1C" w:rsidR="1C3D26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author</w:t>
      </w:r>
      <w:proofErr w:type="spellEnd"/>
      <w:r w:rsidRPr="45A1AD1C" w:rsidR="1C3D26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</w:t>
      </w:r>
      <w:r w:rsidRPr="45A1AD1C" w:rsidR="1C3D26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45A1AD1C" w:rsidR="1C3D26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content</w:t>
      </w:r>
      <w:r w:rsidRPr="45A1AD1C" w:rsidR="1C3D26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=</w:t>
      </w:r>
      <w:r w:rsidRPr="45A1AD1C" w:rsidR="1C3D26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 xml:space="preserve">"Marouane </w:t>
      </w:r>
      <w:r w:rsidRPr="45A1AD1C" w:rsidR="1C3D26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Siagh</w:t>
      </w:r>
      <w:r w:rsidRPr="45A1AD1C" w:rsidR="1C3D26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</w:t>
      </w:r>
      <w:r w:rsidRPr="45A1AD1C" w:rsidR="1C3D26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fr-FR"/>
        </w:rPr>
        <w:t>&gt;</w:t>
      </w:r>
    </w:p>
    <w:p w:rsidRPr="00DD6303" w:rsidR="00DD6303" w:rsidP="45A1AD1C" w:rsidRDefault="00DD6303" w14:paraId="6B5F3DD8" w14:textId="77777777">
      <w:pPr>
        <w:pStyle w:val="Paragraphedeliste"/>
        <w:numPr>
          <w:ilvl w:val="0"/>
          <w:numId w:val="44"/>
        </w:numPr>
        <w:ind w:left="1843"/>
        <w:rPr>
          <w:rFonts w:ascii="Calibri Light" w:hAnsi="Calibri Light" w:cs="Calibri Light" w:asciiTheme="majorAscii" w:hAnsiTheme="majorAscii" w:cstheme="majorAscii"/>
        </w:rPr>
      </w:pPr>
      <w:r w:rsidRPr="45A1AD1C" w:rsidR="63BF718A">
        <w:rPr>
          <w:rFonts w:ascii="Calibri Light" w:hAnsi="Calibri Light" w:cs="Calibri Light" w:asciiTheme="majorAscii" w:hAnsiTheme="majorAscii" w:cstheme="majorAscii"/>
        </w:rPr>
        <w:t xml:space="preserve"> </w:t>
      </w:r>
      <w:proofErr w:type="gramStart"/>
      <w:r w:rsidRPr="45A1AD1C" w:rsidR="63BF718A">
        <w:rPr>
          <w:rFonts w:ascii="Calibri Light" w:hAnsi="Calibri Light" w:cs="Calibri Light" w:asciiTheme="majorAscii" w:hAnsiTheme="majorAscii" w:cstheme="majorAscii"/>
        </w:rPr>
        <w:t>une</w:t>
      </w:r>
      <w:proofErr w:type="gramEnd"/>
      <w:r w:rsidRPr="45A1AD1C" w:rsidR="63BF718A">
        <w:rPr>
          <w:rFonts w:ascii="Calibri Light" w:hAnsi="Calibri Light" w:cs="Calibri Light" w:asciiTheme="majorAscii" w:hAnsiTheme="majorAscii" w:cstheme="majorAscii"/>
        </w:rPr>
        <w:t xml:space="preserve"> balise &lt;</w:t>
      </w:r>
      <w:proofErr w:type="spellStart"/>
      <w:r w:rsidRPr="45A1AD1C" w:rsidR="63BF718A">
        <w:rPr>
          <w:rFonts w:ascii="Calibri Light" w:hAnsi="Calibri Light" w:cs="Calibri Light" w:asciiTheme="majorAscii" w:hAnsiTheme="majorAscii" w:cstheme="majorAscii"/>
        </w:rPr>
        <w:t>meta</w:t>
      </w:r>
      <w:proofErr w:type="spellEnd"/>
      <w:r w:rsidRPr="45A1AD1C" w:rsidR="63BF718A">
        <w:rPr>
          <w:rFonts w:ascii="Calibri Light" w:hAnsi="Calibri Light" w:cs="Calibri Light" w:asciiTheme="majorAscii" w:hAnsiTheme="majorAscii" w:cstheme="majorAscii"/>
        </w:rPr>
        <w:t xml:space="preserve"> /&gt; pour indiquer une liste de mots clés (par exemple : </w:t>
      </w:r>
      <w:proofErr w:type="gramStart"/>
      <w:r w:rsidRPr="45A1AD1C" w:rsidR="63BF718A">
        <w:rPr>
          <w:rFonts w:ascii="Calibri Light" w:hAnsi="Calibri Light" w:cs="Calibri Light" w:asciiTheme="majorAscii" w:hAnsiTheme="majorAscii" w:cstheme="majorAscii"/>
        </w:rPr>
        <w:t xml:space="preserve">Web,   </w:t>
      </w:r>
      <w:proofErr w:type="gramEnd"/>
      <w:r w:rsidRPr="45A1AD1C" w:rsidR="63BF718A">
        <w:rPr>
          <w:rFonts w:ascii="Calibri Light" w:hAnsi="Calibri Light" w:cs="Calibri Light" w:asciiTheme="majorAscii" w:hAnsiTheme="majorAscii" w:cstheme="majorAscii"/>
        </w:rPr>
        <w:t>HTML…) ;</w:t>
      </w:r>
    </w:p>
    <w:p w:rsidR="3A6EB45A" w:rsidP="45A1AD1C" w:rsidRDefault="3A6EB45A" w14:paraId="7F59D9B4" w14:textId="3A137C7B">
      <w:pPr>
        <w:pStyle w:val="Paragraphedeliste"/>
        <w:numPr>
          <w:ilvl w:val="2"/>
          <w:numId w:val="44"/>
        </w:numPr>
        <w:rPr>
          <w:rFonts w:ascii="Calibri Light" w:hAnsi="Calibri Light" w:cs="Calibri Light" w:asciiTheme="majorAscii" w:hAnsiTheme="majorAscii" w:cstheme="majorAscii"/>
        </w:rPr>
      </w:pPr>
      <w:r w:rsidRPr="45A1AD1C" w:rsidR="3A6EB45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fr-FR"/>
        </w:rPr>
        <w:t>&lt;</w:t>
      </w:r>
      <w:proofErr w:type="spellStart"/>
      <w:r w:rsidRPr="45A1AD1C" w:rsidR="3A6EB4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meta</w:t>
      </w:r>
      <w:proofErr w:type="spellEnd"/>
      <w:r w:rsidRPr="45A1AD1C" w:rsidR="3A6EB4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proofErr w:type="spellStart"/>
      <w:r w:rsidRPr="45A1AD1C" w:rsidR="3A6EB4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name</w:t>
      </w:r>
      <w:proofErr w:type="spellEnd"/>
      <w:r w:rsidRPr="45A1AD1C" w:rsidR="3A6EB4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=</w:t>
      </w:r>
      <w:r w:rsidRPr="45A1AD1C" w:rsidR="3A6EB45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"keyword"</w:t>
      </w:r>
      <w:r w:rsidRPr="45A1AD1C" w:rsidR="3A6EB4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45A1AD1C" w:rsidR="3A6EB4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content</w:t>
      </w:r>
      <w:r w:rsidRPr="45A1AD1C" w:rsidR="3A6EB4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=</w:t>
      </w:r>
      <w:r w:rsidRPr="45A1AD1C" w:rsidR="3A6EB45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"HTML, CSS"</w:t>
      </w:r>
      <w:r w:rsidRPr="45A1AD1C" w:rsidR="3A6EB45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fr-FR"/>
        </w:rPr>
        <w:t>&gt;</w:t>
      </w:r>
    </w:p>
    <w:p w:rsidRPr="00DD6303" w:rsidR="00DD6303" w:rsidP="45A1AD1C" w:rsidRDefault="00DD6303" w14:paraId="3FD48679" w14:textId="77777777">
      <w:pPr>
        <w:pStyle w:val="Paragraphedeliste"/>
        <w:numPr>
          <w:ilvl w:val="0"/>
          <w:numId w:val="44"/>
        </w:numPr>
        <w:ind w:left="1843"/>
        <w:rPr>
          <w:rFonts w:ascii="Calibri Light" w:hAnsi="Calibri Light" w:cs="Calibri Light" w:asciiTheme="majorAscii" w:hAnsiTheme="majorAscii" w:cstheme="majorAscii"/>
        </w:rPr>
      </w:pPr>
      <w:r w:rsidRPr="45A1AD1C" w:rsidR="63BF718A">
        <w:rPr>
          <w:rFonts w:ascii="Calibri Light" w:hAnsi="Calibri Light" w:cs="Calibri Light" w:asciiTheme="majorAscii" w:hAnsiTheme="majorAscii" w:cstheme="majorAscii"/>
        </w:rPr>
        <w:t xml:space="preserve"> </w:t>
      </w:r>
      <w:proofErr w:type="gramStart"/>
      <w:r w:rsidRPr="45A1AD1C" w:rsidR="63BF718A">
        <w:rPr>
          <w:rFonts w:ascii="Calibri Light" w:hAnsi="Calibri Light" w:cs="Calibri Light" w:asciiTheme="majorAscii" w:hAnsiTheme="majorAscii" w:cstheme="majorAscii"/>
        </w:rPr>
        <w:t>une</w:t>
      </w:r>
      <w:proofErr w:type="gramEnd"/>
      <w:r w:rsidRPr="45A1AD1C" w:rsidR="63BF718A">
        <w:rPr>
          <w:rFonts w:ascii="Calibri Light" w:hAnsi="Calibri Light" w:cs="Calibri Light" w:asciiTheme="majorAscii" w:hAnsiTheme="majorAscii" w:cstheme="majorAscii"/>
        </w:rPr>
        <w:t xml:space="preserve"> balise &lt;</w:t>
      </w:r>
      <w:proofErr w:type="spellStart"/>
      <w:r w:rsidRPr="45A1AD1C" w:rsidR="63BF718A">
        <w:rPr>
          <w:rFonts w:ascii="Calibri Light" w:hAnsi="Calibri Light" w:cs="Calibri Light" w:asciiTheme="majorAscii" w:hAnsiTheme="majorAscii" w:cstheme="majorAscii"/>
        </w:rPr>
        <w:t>meta</w:t>
      </w:r>
      <w:proofErr w:type="spellEnd"/>
      <w:r w:rsidRPr="45A1AD1C" w:rsidR="63BF718A">
        <w:rPr>
          <w:rFonts w:ascii="Calibri Light" w:hAnsi="Calibri Light" w:cs="Calibri Light" w:asciiTheme="majorAscii" w:hAnsiTheme="majorAscii" w:cstheme="majorAscii"/>
        </w:rPr>
        <w:t xml:space="preserve"> /&gt; pou</w:t>
      </w:r>
      <w:r w:rsidRPr="45A1AD1C" w:rsidR="63BF718A">
        <w:rPr>
          <w:rFonts w:ascii="Calibri Light" w:hAnsi="Calibri Light" w:cs="Calibri Light" w:asciiTheme="majorAscii" w:hAnsiTheme="majorAscii" w:cstheme="majorAscii"/>
        </w:rPr>
        <w:t>r décrire le contenu de la page.</w:t>
      </w:r>
      <w:r w:rsidRPr="45A1AD1C" w:rsidR="63BF718A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</w:t>
      </w:r>
      <w:r w:rsidRPr="45A1AD1C" w:rsidR="63BF718A">
        <w:rPr>
          <w:rFonts w:ascii="Calibri Light" w:hAnsi="Calibri Light" w:eastAsia="Calibri" w:cs="Calibri Light" w:asciiTheme="majorAscii" w:hAnsiTheme="majorAscii" w:eastAsiaTheme="minorAscii" w:cstheme="majorAscii"/>
        </w:rPr>
        <w:t>‘’ C’est la description de ma première page’’</w:t>
      </w:r>
    </w:p>
    <w:p w:rsidR="3A9F55D2" w:rsidP="45A1AD1C" w:rsidRDefault="3A9F55D2" w14:paraId="6161B1B8" w14:textId="42775FE9">
      <w:pPr>
        <w:pStyle w:val="Paragraphedeliste"/>
        <w:numPr>
          <w:ilvl w:val="2"/>
          <w:numId w:val="44"/>
        </w:numPr>
        <w:rPr>
          <w:rFonts w:ascii="Calibri Light" w:hAnsi="Calibri Light" w:cs="Calibri Light" w:asciiTheme="majorAscii" w:hAnsiTheme="majorAscii" w:cstheme="majorAscii"/>
        </w:rPr>
      </w:pPr>
      <w:r w:rsidRPr="45A1AD1C" w:rsidR="3A9F55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fr-FR"/>
        </w:rPr>
        <w:t>&lt;</w:t>
      </w:r>
      <w:proofErr w:type="spellStart"/>
      <w:r w:rsidRPr="45A1AD1C" w:rsidR="3A9F55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meta</w:t>
      </w:r>
      <w:proofErr w:type="spellEnd"/>
      <w:r w:rsidRPr="45A1AD1C" w:rsidR="3A9F55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proofErr w:type="spellStart"/>
      <w:r w:rsidRPr="45A1AD1C" w:rsidR="3A9F55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name</w:t>
      </w:r>
      <w:proofErr w:type="spellEnd"/>
      <w:r w:rsidRPr="45A1AD1C" w:rsidR="3A9F55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=</w:t>
      </w:r>
      <w:r w:rsidRPr="45A1AD1C" w:rsidR="3A9F55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"description"</w:t>
      </w:r>
      <w:r w:rsidRPr="45A1AD1C" w:rsidR="3A9F55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45A1AD1C" w:rsidR="3A9F55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content</w:t>
      </w:r>
      <w:r w:rsidRPr="45A1AD1C" w:rsidR="3A9F55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=</w:t>
      </w:r>
      <w:r w:rsidRPr="45A1AD1C" w:rsidR="3A9F55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 xml:space="preserve">"This </w:t>
      </w:r>
      <w:proofErr w:type="spellStart"/>
      <w:r w:rsidRPr="45A1AD1C" w:rsidR="3A9F55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is</w:t>
      </w:r>
      <w:proofErr w:type="spellEnd"/>
      <w:r w:rsidRPr="45A1AD1C" w:rsidR="3A9F55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 xml:space="preserve"> a simple HTML and CSS </w:t>
      </w:r>
      <w:r w:rsidRPr="45A1AD1C" w:rsidR="3A9F55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project</w:t>
      </w:r>
      <w:r w:rsidRPr="45A1AD1C" w:rsidR="3A9F55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</w:t>
      </w:r>
      <w:r w:rsidRPr="45A1AD1C" w:rsidR="3A9F55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fr-FR"/>
        </w:rPr>
        <w:t>&gt;</w:t>
      </w:r>
    </w:p>
    <w:p w:rsidR="00DD6303" w:rsidP="00DD6303" w:rsidRDefault="00DD6303" w14:paraId="5737A54D" w14:textId="77777777">
      <w:pPr>
        <w:pStyle w:val="Paragraphedeliste"/>
        <w:numPr>
          <w:ilvl w:val="0"/>
          <w:numId w:val="41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Donner le titre ‘’ Ma première page ‘’ à cette page.</w:t>
      </w:r>
    </w:p>
    <w:p w:rsidR="00DD6303" w:rsidP="00DD6303" w:rsidRDefault="00DD6303" w14:paraId="0CCD508B" w14:textId="77777777">
      <w:pPr>
        <w:pStyle w:val="Paragraphedeliste"/>
        <w:numPr>
          <w:ilvl w:val="0"/>
          <w:numId w:val="41"/>
        </w:numPr>
        <w:rPr>
          <w:rFonts w:asciiTheme="majorHAnsi" w:hAnsiTheme="majorHAnsi" w:eastAsiaTheme="minorHAnsi" w:cstheme="majorHAnsi"/>
        </w:rPr>
      </w:pPr>
      <w:r>
        <w:rPr>
          <w:rFonts w:asciiTheme="majorHAnsi" w:hAnsiTheme="majorHAnsi" w:eastAsiaTheme="minorHAnsi" w:cstheme="majorHAnsi"/>
        </w:rPr>
        <w:t>Afficher le texte : ‘’ C’est ma première page’ .</w:t>
      </w:r>
    </w:p>
    <w:p w:rsidR="002C7218" w:rsidP="45A1AD1C" w:rsidRDefault="002C7218" w14:paraId="3B97A89B" w14:textId="77777777">
      <w:pPr>
        <w:pStyle w:val="Paragraphedeliste"/>
        <w:numPr>
          <w:ilvl w:val="0"/>
          <w:numId w:val="41"/>
        </w:numPr>
        <w:rPr>
          <w:rFonts w:ascii="Calibri Light" w:hAnsi="Calibri Light" w:eastAsia="Calibri" w:cs="Calibri Light" w:asciiTheme="majorAscii" w:hAnsiTheme="majorAscii" w:eastAsiaTheme="minorAscii" w:cstheme="majorAscii"/>
        </w:rPr>
      </w:pPr>
      <w:r w:rsidRPr="45A1AD1C" w:rsidR="7F686916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Depuis le navigateur Web, Aller sur le site </w:t>
      </w:r>
      <w:hyperlink r:id="Rf3466b7c203e4eed">
        <w:r w:rsidRPr="45A1AD1C" w:rsidR="7F686916">
          <w:rPr>
            <w:rStyle w:val="Lienhypertexte"/>
            <w:rFonts w:ascii="Calibri Light" w:hAnsi="Calibri Light" w:eastAsia="Calibri" w:cs="Calibri Light" w:asciiTheme="majorAscii" w:hAnsiTheme="majorAscii" w:eastAsiaTheme="minorAscii" w:cstheme="majorAscii"/>
          </w:rPr>
          <w:t>http://validator.w3.org</w:t>
        </w:r>
      </w:hyperlink>
      <w:r w:rsidRPr="45A1AD1C" w:rsidR="7F686916">
        <w:rPr>
          <w:rFonts w:ascii="Calibri Light" w:hAnsi="Calibri Light" w:eastAsia="Calibri" w:cs="Calibri Light" w:asciiTheme="majorAscii" w:hAnsiTheme="majorAscii" w:eastAsiaTheme="minorAscii" w:cstheme="majorAscii"/>
        </w:rPr>
        <w:t>.</w:t>
      </w:r>
      <w:r w:rsidRPr="45A1AD1C" w:rsidR="7F686916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(</w:t>
      </w:r>
      <w:proofErr w:type="gramStart"/>
      <w:r w:rsidRPr="45A1AD1C" w:rsidR="7F686916">
        <w:rPr>
          <w:rFonts w:ascii="Calibri Light" w:hAnsi="Calibri Light" w:eastAsia="Calibri" w:cs="Calibri Light" w:asciiTheme="majorAscii" w:hAnsiTheme="majorAscii" w:eastAsiaTheme="minorAscii" w:cstheme="majorAscii"/>
        </w:rPr>
        <w:t>s’il</w:t>
      </w:r>
      <w:proofErr w:type="gramEnd"/>
      <w:r w:rsidRPr="45A1AD1C" w:rsidR="7F686916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y a possibilité de le faire)</w:t>
      </w:r>
      <w:r w:rsidRPr="45A1AD1C" w:rsidR="7F686916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Cet utilitaire en ligne va permettre de trouver les éventuelles erreurs dans votre code HTML. Sélectionner l’onglet « </w:t>
      </w:r>
      <w:proofErr w:type="spellStart"/>
      <w:r w:rsidRPr="45A1AD1C" w:rsidR="7F686916">
        <w:rPr>
          <w:rFonts w:ascii="Calibri Light" w:hAnsi="Calibri Light" w:eastAsia="Calibri" w:cs="Calibri Light" w:asciiTheme="majorAscii" w:hAnsiTheme="majorAscii" w:eastAsiaTheme="minorAscii" w:cstheme="majorAscii"/>
        </w:rPr>
        <w:t>Validate</w:t>
      </w:r>
      <w:proofErr w:type="spellEnd"/>
      <w:r w:rsidRPr="45A1AD1C" w:rsidR="7F686916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by file </w:t>
      </w:r>
      <w:proofErr w:type="spellStart"/>
      <w:r w:rsidRPr="45A1AD1C" w:rsidR="7F686916">
        <w:rPr>
          <w:rFonts w:ascii="Calibri Light" w:hAnsi="Calibri Light" w:eastAsia="Calibri" w:cs="Calibri Light" w:asciiTheme="majorAscii" w:hAnsiTheme="majorAscii" w:eastAsiaTheme="minorAscii" w:cstheme="majorAscii"/>
        </w:rPr>
        <w:t>upload</w:t>
      </w:r>
      <w:proofErr w:type="spellEnd"/>
      <w:r w:rsidRPr="45A1AD1C" w:rsidR="7F686916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», puis le document </w:t>
      </w:r>
      <w:r w:rsidRPr="45A1AD1C" w:rsidR="7F686916">
        <w:rPr>
          <w:rFonts w:ascii="Calibri Light" w:hAnsi="Calibri Light" w:eastAsia="Calibri" w:cs="Calibri Light" w:asciiTheme="majorAscii" w:hAnsiTheme="majorAscii" w:eastAsiaTheme="minorAscii" w:cstheme="majorAscii"/>
          <w:u w:val="single"/>
        </w:rPr>
        <w:t>index.html</w:t>
      </w:r>
      <w:r w:rsidRPr="45A1AD1C" w:rsidR="7F686916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à l’aide du bouton « Parcourir ». Lancer la validation grâce au bouton « Check ». Résultat</w:t>
      </w:r>
      <w:r w:rsidRPr="45A1AD1C" w:rsidR="7F686916">
        <w:rPr>
          <w:rFonts w:ascii="Calibri Light" w:hAnsi="Calibri Light" w:eastAsia="Calibri" w:cs="Calibri Light" w:asciiTheme="majorAscii" w:hAnsiTheme="majorAscii" w:eastAsiaTheme="minorAscii" w:cstheme="majorAscii"/>
        </w:rPr>
        <w:t xml:space="preserve"> (capture)</w:t>
      </w:r>
      <w:r w:rsidRPr="45A1AD1C" w:rsidR="7F686916">
        <w:rPr>
          <w:rFonts w:ascii="Calibri Light" w:hAnsi="Calibri Light" w:eastAsia="Calibri" w:cs="Calibri Light" w:asciiTheme="majorAscii" w:hAnsiTheme="majorAscii" w:eastAsiaTheme="minorAscii" w:cstheme="majorAscii"/>
        </w:rPr>
        <w:t> ?</w:t>
      </w:r>
    </w:p>
    <w:p w:rsidR="109D47AD" w:rsidP="45A1AD1C" w:rsidRDefault="109D47AD" w14:paraId="58765B51" w14:textId="05D24F79">
      <w:pPr>
        <w:pStyle w:val="Paragraphedeliste"/>
        <w:numPr>
          <w:ilvl w:val="1"/>
          <w:numId w:val="41"/>
        </w:numPr>
        <w:rPr/>
      </w:pPr>
      <w:r w:rsidR="109D47AD">
        <w:drawing>
          <wp:inline wp14:editId="41F39019" wp14:anchorId="1B0D3212">
            <wp:extent cx="5467348" cy="3143250"/>
            <wp:effectExtent l="0" t="0" r="0" b="0"/>
            <wp:docPr id="1925894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230afe2fc5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1BD9" w:rsidR="002C7218" w:rsidP="45A1AD1C" w:rsidRDefault="002C7218" w14:paraId="442C206B" w14:textId="4167003C">
      <w:pPr>
        <w:pStyle w:val="Paragraphedeliste"/>
        <w:numPr>
          <w:ilvl w:val="0"/>
          <w:numId w:val="41"/>
        </w:numPr>
        <w:jc w:val="both"/>
        <w:rPr>
          <w:rFonts w:ascii="Segoe UI Semilight" w:hAnsi="Segoe UI Semilight" w:eastAsia="Calibri" w:cs="Segoe UI Semilight" w:eastAsiaTheme="minorAscii"/>
        </w:rPr>
      </w:pPr>
      <w:r w:rsidRPr="45A1AD1C" w:rsidR="7F686916">
        <w:rPr>
          <w:rFonts w:ascii="Segoe UI Semilight" w:hAnsi="Segoe UI Semilight" w:eastAsia="Calibri" w:cs="Segoe UI Semilight" w:eastAsiaTheme="minorAscii"/>
        </w:rPr>
        <w:t>Corriger les erreurs dans votre code HTML (et l’enregistrer) jusqu’à ce qu’il soit valide !</w:t>
      </w:r>
      <w:r w:rsidRPr="45A1AD1C" w:rsidR="60F728A2">
        <w:rPr>
          <w:rFonts w:ascii="Segoe UI Semilight" w:hAnsi="Segoe UI Semilight" w:eastAsia="Calibri" w:cs="Segoe UI Semilight" w:eastAsiaTheme="minorAscii"/>
        </w:rPr>
        <w:t xml:space="preserve"> null</w:t>
      </w:r>
    </w:p>
    <w:p w:rsidR="003077A0" w:rsidP="003077A0" w:rsidRDefault="003077A0" w14:paraId="6BE4881A" w14:textId="77777777">
      <w:pPr>
        <w:rPr>
          <w:rFonts w:ascii="Segoe UI Semilight" w:hAnsi="Segoe UI Semilight" w:cs="Segoe UI Semilight" w:eastAsiaTheme="minorHAnsi"/>
          <w:b/>
          <w:bCs/>
          <w:sz w:val="22"/>
          <w:szCs w:val="22"/>
          <w:lang w:eastAsia="en-US"/>
        </w:rPr>
      </w:pPr>
      <w:r w:rsidRPr="003077A0">
        <w:rPr>
          <w:rFonts w:asciiTheme="majorHAnsi" w:hAnsiTheme="majorHAnsi" w:eastAsiaTheme="minorHAnsi" w:cstheme="majorHAnsi"/>
          <w:b/>
          <w:bCs/>
        </w:rPr>
        <w:t xml:space="preserve">Exercice 3 : </w:t>
      </w:r>
      <w:r w:rsidRPr="002F1BD9">
        <w:rPr>
          <w:rFonts w:ascii="Segoe UI Semilight" w:hAnsi="Segoe UI Semilight" w:cs="Segoe UI Semilight" w:eastAsiaTheme="minorHAnsi"/>
          <w:b/>
          <w:bCs/>
          <w:sz w:val="22"/>
          <w:szCs w:val="22"/>
          <w:lang w:eastAsia="en-US"/>
        </w:rPr>
        <w:t xml:space="preserve">Structuration de page web </w:t>
      </w:r>
    </w:p>
    <w:p w:rsidRPr="002F1BD9" w:rsidR="003077A0" w:rsidP="003077A0" w:rsidRDefault="003077A0" w14:paraId="3946487A" w14:textId="77777777">
      <w:pPr>
        <w:rPr>
          <w:rFonts w:ascii="Segoe UI Semilight" w:hAnsi="Segoe UI Semilight" w:cs="Segoe UI Semilight" w:eastAsiaTheme="minorHAnsi"/>
          <w:b/>
          <w:bCs/>
          <w:sz w:val="22"/>
          <w:szCs w:val="22"/>
          <w:lang w:eastAsia="en-US"/>
        </w:rPr>
      </w:pPr>
    </w:p>
    <w:p w:rsidRPr="00327CE2" w:rsidR="003077A0" w:rsidP="003077A0" w:rsidRDefault="003077A0" w14:paraId="5857540C" w14:textId="77777777">
      <w:pPr>
        <w:pStyle w:val="Paragraphedeliste"/>
        <w:numPr>
          <w:ilvl w:val="0"/>
          <w:numId w:val="46"/>
        </w:numPr>
        <w:tabs>
          <w:tab w:val="left" w:pos="142"/>
        </w:tabs>
        <w:spacing w:after="0"/>
        <w:ind w:left="-142"/>
        <w:rPr>
          <w:rFonts w:ascii="Segoe UI Semilight" w:hAnsi="Segoe UI Semilight" w:cs="Segoe UI Semilight" w:eastAsiaTheme="minorHAnsi"/>
        </w:rPr>
      </w:pPr>
      <w:r w:rsidRPr="00327CE2">
        <w:rPr>
          <w:rFonts w:ascii="Segoe UI Semilight" w:hAnsi="Segoe UI Semilight" w:cs="Segoe UI Semilight" w:eastAsiaTheme="minorHAnsi"/>
        </w:rPr>
        <w:t>Dan</w:t>
      </w:r>
      <w:r>
        <w:rPr>
          <w:rFonts w:ascii="Segoe UI Semilight" w:hAnsi="Segoe UI Semilight" w:cs="Segoe UI Semilight" w:eastAsiaTheme="minorHAnsi"/>
        </w:rPr>
        <w:t xml:space="preserve">s la partie corps du document </w:t>
      </w:r>
      <w:r>
        <w:rPr>
          <w:rFonts w:asciiTheme="majorHAnsi" w:hAnsiTheme="majorHAnsi" w:eastAsiaTheme="minorHAnsi" w:cstheme="majorHAnsi"/>
        </w:rPr>
        <w:t>TPHTML-VotreNom</w:t>
      </w:r>
      <w:r w:rsidRPr="00327CE2">
        <w:rPr>
          <w:rFonts w:ascii="Segoe UI Semilight" w:hAnsi="Segoe UI Semilight" w:cs="Segoe UI Semilight" w:eastAsiaTheme="minorHAnsi"/>
        </w:rPr>
        <w:t xml:space="preserve">, ajouter : </w:t>
      </w:r>
    </w:p>
    <w:p w:rsidRPr="002F1BD9" w:rsidR="003077A0" w:rsidP="003077A0" w:rsidRDefault="003077A0" w14:paraId="2940477F" w14:textId="77777777">
      <w:pPr>
        <w:ind w:left="284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• un commentaire de votre choix ; </w:t>
      </w:r>
    </w:p>
    <w:p w:rsidRPr="002F1BD9" w:rsidR="003077A0" w:rsidP="003077A0" w:rsidRDefault="003077A0" w14:paraId="2203A5A3" w14:textId="77777777">
      <w:pPr>
        <w:ind w:left="284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• un titre de niveau 1 de votre choix  </w:t>
      </w:r>
    </w:p>
    <w:p w:rsidRPr="00327CE2" w:rsidR="003077A0" w:rsidP="45A1AD1C" w:rsidRDefault="003077A0" w14:paraId="4D408142" w14:textId="2CC94A63">
      <w:pPr>
        <w:pStyle w:val="Paragraphedeliste"/>
        <w:numPr>
          <w:ilvl w:val="0"/>
          <w:numId w:val="46"/>
        </w:numPr>
        <w:tabs>
          <w:tab w:val="left" w:pos="142"/>
        </w:tabs>
        <w:ind w:left="-142"/>
        <w:rPr>
          <w:rFonts w:ascii="Segoe UI Semilight" w:hAnsi="Segoe UI Semilight" w:eastAsia="Calibri" w:cs="Segoe UI Semilight" w:eastAsiaTheme="minorAscii"/>
        </w:rPr>
      </w:pPr>
      <w:r w:rsidRPr="45A1AD1C" w:rsidR="756D30CD">
        <w:rPr>
          <w:rFonts w:ascii="Segoe UI Semilight" w:hAnsi="Segoe UI Semilight" w:eastAsia="Calibri" w:cs="Segoe UI Semilight" w:eastAsiaTheme="minorAscii"/>
        </w:rPr>
        <w:t xml:space="preserve">Enregistrer, puis relancer l’affichage de </w:t>
      </w:r>
      <w:r w:rsidRPr="45A1AD1C" w:rsidR="756D30CD">
        <w:rPr>
          <w:rFonts w:ascii="Segoe UI Semilight" w:hAnsi="Segoe UI Semilight" w:eastAsia="Calibri" w:cs="Segoe UI Semilight" w:eastAsiaTheme="minorAscii"/>
        </w:rPr>
        <w:t>TPHTML-</w:t>
      </w:r>
      <w:proofErr w:type="spellStart"/>
      <w:r w:rsidRPr="45A1AD1C" w:rsidR="756D30CD">
        <w:rPr>
          <w:rFonts w:ascii="Segoe UI Semilight" w:hAnsi="Segoe UI Semilight" w:eastAsia="Calibri" w:cs="Segoe UI Semilight" w:eastAsiaTheme="minorAscii"/>
        </w:rPr>
        <w:t>VotreNom</w:t>
      </w:r>
      <w:proofErr w:type="spellEnd"/>
      <w:r w:rsidRPr="45A1AD1C" w:rsidR="756D30CD">
        <w:rPr>
          <w:rFonts w:ascii="Segoe UI Semilight" w:hAnsi="Segoe UI Semilight" w:eastAsia="Calibri" w:cs="Segoe UI Semilight" w:eastAsiaTheme="minorAscii"/>
        </w:rPr>
        <w:t xml:space="preserve">. Résultat ? Le commentaire est-il visible ? </w:t>
      </w:r>
    </w:p>
    <w:p w:rsidRPr="00327CE2" w:rsidR="003077A0" w:rsidP="45A1AD1C" w:rsidRDefault="003077A0" w14:paraId="0F2B2344" w14:textId="35A87E89">
      <w:pPr>
        <w:pStyle w:val="Paragraphedeliste"/>
        <w:numPr>
          <w:ilvl w:val="1"/>
          <w:numId w:val="46"/>
        </w:numPr>
        <w:tabs>
          <w:tab w:val="left" w:pos="142"/>
        </w:tabs>
        <w:ind/>
        <w:rPr/>
      </w:pPr>
      <w:r w:rsidR="2630A706">
        <w:drawing>
          <wp:inline wp14:editId="779B2B46" wp14:anchorId="0234E8B2">
            <wp:extent cx="2991268" cy="3048425"/>
            <wp:effectExtent l="0" t="0" r="0" b="0"/>
            <wp:docPr id="153757296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f08064d104e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7CE2" w:rsidR="003077A0" w:rsidP="45A1AD1C" w:rsidRDefault="003077A0" w14:paraId="00F6112C" w14:textId="50B89194">
      <w:pPr>
        <w:pStyle w:val="Paragraphedeliste"/>
        <w:numPr>
          <w:ilvl w:val="1"/>
          <w:numId w:val="46"/>
        </w:numPr>
        <w:tabs>
          <w:tab w:val="left" w:pos="142"/>
        </w:tabs>
        <w:ind/>
        <w:rPr>
          <w:rFonts w:ascii="Segoe UI Semilight" w:hAnsi="Segoe UI Semilight" w:eastAsia="Calibri" w:cs="Segoe UI Semilight" w:eastAsiaTheme="minorAscii"/>
        </w:rPr>
      </w:pPr>
      <w:r w:rsidRPr="45A1AD1C" w:rsidR="2630A706">
        <w:rPr>
          <w:rFonts w:ascii="Segoe UI Semilight" w:hAnsi="Segoe UI Semilight" w:eastAsia="Calibri" w:cs="Segoe UI Semilight" w:eastAsiaTheme="minorAscii"/>
        </w:rPr>
        <w:t xml:space="preserve">Le </w:t>
      </w:r>
      <w:proofErr w:type="gramStart"/>
      <w:r w:rsidRPr="45A1AD1C" w:rsidR="2630A706">
        <w:rPr>
          <w:rFonts w:ascii="Segoe UI Semilight" w:hAnsi="Segoe UI Semilight" w:eastAsia="Calibri" w:cs="Segoe UI Semilight" w:eastAsiaTheme="minorAscii"/>
        </w:rPr>
        <w:t>commentaire est pas</w:t>
      </w:r>
      <w:proofErr w:type="gramEnd"/>
      <w:r w:rsidRPr="45A1AD1C" w:rsidR="2630A706">
        <w:rPr>
          <w:rFonts w:ascii="Segoe UI Semilight" w:hAnsi="Segoe UI Semilight" w:eastAsia="Calibri" w:cs="Segoe UI Semilight" w:eastAsiaTheme="minorAscii"/>
        </w:rPr>
        <w:t xml:space="preserve"> visible</w:t>
      </w:r>
    </w:p>
    <w:p w:rsidR="45A1AD1C" w:rsidP="45A1AD1C" w:rsidRDefault="45A1AD1C" w14:paraId="606EF348" w14:textId="7FFD2C60">
      <w:pPr>
        <w:pStyle w:val="Paragraphedeliste"/>
        <w:tabs>
          <w:tab w:val="left" w:leader="none" w:pos="142"/>
        </w:tabs>
        <w:ind w:left="-106"/>
        <w:rPr>
          <w:rFonts w:ascii="Segoe UI Semilight" w:hAnsi="Segoe UI Semilight" w:eastAsia="Calibri" w:cs="Segoe UI Semilight" w:eastAsiaTheme="minorAscii"/>
        </w:rPr>
      </w:pPr>
    </w:p>
    <w:p w:rsidR="45A1AD1C" w:rsidP="45A1AD1C" w:rsidRDefault="45A1AD1C" w14:paraId="71BDC39F" w14:textId="0D81648A">
      <w:pPr>
        <w:pStyle w:val="Paragraphedeliste"/>
        <w:tabs>
          <w:tab w:val="left" w:leader="none" w:pos="142"/>
        </w:tabs>
        <w:ind w:left="-106"/>
        <w:rPr>
          <w:rFonts w:ascii="Segoe UI Semilight" w:hAnsi="Segoe UI Semilight" w:eastAsia="Calibri" w:cs="Segoe UI Semilight" w:eastAsiaTheme="minorAscii"/>
        </w:rPr>
      </w:pPr>
    </w:p>
    <w:p w:rsidR="003077A0" w:rsidP="45A1AD1C" w:rsidRDefault="003077A0" w14:paraId="7AFD65E0" w14:textId="281C5FB0">
      <w:pPr>
        <w:pStyle w:val="Paragraphedeliste"/>
        <w:numPr>
          <w:ilvl w:val="0"/>
          <w:numId w:val="46"/>
        </w:numPr>
        <w:tabs>
          <w:tab w:val="left" w:pos="142"/>
        </w:tabs>
        <w:ind w:left="-142"/>
        <w:rPr>
          <w:rFonts w:ascii="Segoe UI Semilight" w:hAnsi="Segoe UI Semilight" w:eastAsia="Calibri" w:cs="Segoe UI Semilight" w:eastAsiaTheme="minorAscii"/>
        </w:rPr>
      </w:pPr>
      <w:r w:rsidRPr="45A1AD1C" w:rsidR="756D30CD">
        <w:rPr>
          <w:rFonts w:ascii="Segoe UI Semilight" w:hAnsi="Segoe UI Semilight" w:eastAsia="Calibri" w:cs="Segoe UI Semilight" w:eastAsiaTheme="minorAscii"/>
        </w:rPr>
        <w:t xml:space="preserve">Depuis le navigateur Web, afficher le code source de votre page. Le commentaire est-il visible ? </w:t>
      </w:r>
      <w:r w:rsidRPr="45A1AD1C" w:rsidR="1D861B75">
        <w:rPr>
          <w:rFonts w:ascii="Segoe UI Semilight" w:hAnsi="Segoe UI Semilight" w:eastAsia="Calibri" w:cs="Segoe UI Semilight" w:eastAsiaTheme="minorAscii"/>
        </w:rPr>
        <w:t>Oui le commentaire est visible au devtool</w:t>
      </w:r>
    </w:p>
    <w:p w:rsidRPr="00327CE2" w:rsidR="003077A0" w:rsidP="003077A0" w:rsidRDefault="003077A0" w14:paraId="663A389C" w14:textId="77777777">
      <w:pPr>
        <w:pStyle w:val="Paragraphedeliste"/>
        <w:tabs>
          <w:tab w:val="left" w:pos="142"/>
        </w:tabs>
        <w:ind w:left="-106"/>
        <w:rPr>
          <w:rFonts w:ascii="Segoe UI Semilight" w:hAnsi="Segoe UI Semilight" w:cs="Segoe UI Semilight" w:eastAsiaTheme="minorHAnsi"/>
        </w:rPr>
      </w:pPr>
      <w:r>
        <w:rPr>
          <w:rFonts w:ascii="Segoe UI Semilight" w:hAnsi="Segoe UI Semilight" w:cs="Segoe UI Semilight" w:eastAsiaTheme="minorHAnsi"/>
        </w:rPr>
        <w:t xml:space="preserve">    </w:t>
      </w:r>
      <w:r w:rsidRPr="00D57CEB">
        <w:rPr>
          <w:rFonts w:ascii="Segoe UI Semilight" w:hAnsi="Segoe UI Semilight" w:cs="Segoe UI Semilight" w:eastAsiaTheme="minorHAnsi"/>
        </w:rPr>
        <w:t xml:space="preserve">Fermer </w:t>
      </w:r>
      <w:r w:rsidRPr="00327CE2">
        <w:rPr>
          <w:rFonts w:ascii="Segoe UI Semilight" w:hAnsi="Segoe UI Semilight" w:cs="Segoe UI Semilight" w:eastAsiaTheme="minorHAnsi"/>
        </w:rPr>
        <w:t xml:space="preserve">la fenêtre du code source. </w:t>
      </w:r>
    </w:p>
    <w:p w:rsidR="003077A0" w:rsidP="003077A0" w:rsidRDefault="003077A0" w14:paraId="629AB62D" w14:textId="77777777">
      <w:pPr>
        <w:pStyle w:val="Paragraphedeliste"/>
        <w:numPr>
          <w:ilvl w:val="0"/>
          <w:numId w:val="46"/>
        </w:numPr>
        <w:tabs>
          <w:tab w:val="left" w:pos="142"/>
        </w:tabs>
        <w:ind w:left="-142"/>
        <w:rPr>
          <w:rFonts w:ascii="Segoe UI Semilight" w:hAnsi="Segoe UI Semilight" w:cs="Segoe UI Semilight" w:eastAsiaTheme="minorHAnsi"/>
        </w:rPr>
      </w:pPr>
      <w:r w:rsidRPr="00327CE2">
        <w:rPr>
          <w:rFonts w:ascii="Segoe UI Semilight" w:hAnsi="Segoe UI Semilight" w:cs="Segoe UI Semilight" w:eastAsiaTheme="minorHAnsi"/>
        </w:rPr>
        <w:t xml:space="preserve">Valider de nouveau votre code HTML à l’aide du site http://validator.w3.org et corriger les erreurs </w:t>
      </w:r>
      <w:r>
        <w:rPr>
          <w:rFonts w:ascii="Segoe UI Semilight" w:hAnsi="Segoe UI Semilight" w:cs="Segoe UI Semilight" w:eastAsiaTheme="minorHAnsi"/>
        </w:rPr>
        <w:t xml:space="preserve">    </w:t>
      </w:r>
    </w:p>
    <w:p w:rsidRPr="00327CE2" w:rsidR="003077A0" w:rsidP="003077A0" w:rsidRDefault="003077A0" w14:paraId="644BBFB3" w14:textId="77777777">
      <w:pPr>
        <w:pStyle w:val="Paragraphedeliste"/>
        <w:tabs>
          <w:tab w:val="left" w:pos="142"/>
        </w:tabs>
        <w:ind w:left="-106"/>
        <w:rPr>
          <w:rFonts w:ascii="Segoe UI Semilight" w:hAnsi="Segoe UI Semilight" w:cs="Segoe UI Semilight" w:eastAsiaTheme="minorHAnsi"/>
        </w:rPr>
      </w:pPr>
      <w:r>
        <w:rPr>
          <w:rFonts w:ascii="Segoe UI Semilight" w:hAnsi="Segoe UI Semilight" w:cs="Segoe UI Semilight" w:eastAsiaTheme="minorHAnsi"/>
        </w:rPr>
        <w:t xml:space="preserve">    </w:t>
      </w:r>
      <w:r w:rsidRPr="00327CE2">
        <w:rPr>
          <w:rFonts w:ascii="Segoe UI Semilight" w:hAnsi="Segoe UI Semilight" w:cs="Segoe UI Semilight" w:eastAsiaTheme="minorHAnsi"/>
        </w:rPr>
        <w:t>Éventuelles.</w:t>
      </w:r>
    </w:p>
    <w:p w:rsidRPr="00327CE2" w:rsidR="003077A0" w:rsidP="003077A0" w:rsidRDefault="003077A0" w14:paraId="490630AF" w14:textId="77777777">
      <w:pPr>
        <w:pStyle w:val="Paragraphedeliste"/>
        <w:numPr>
          <w:ilvl w:val="0"/>
          <w:numId w:val="46"/>
        </w:numPr>
        <w:tabs>
          <w:tab w:val="left" w:pos="142"/>
        </w:tabs>
        <w:ind w:left="-142"/>
        <w:rPr>
          <w:rFonts w:ascii="Segoe UI Semilight" w:hAnsi="Segoe UI Semilight" w:cs="Segoe UI Semilight" w:eastAsiaTheme="minorHAnsi"/>
        </w:rPr>
      </w:pPr>
      <w:r>
        <w:rPr>
          <w:rFonts w:ascii="Segoe UI Semilight" w:hAnsi="Segoe UI Semilight" w:cs="Segoe UI Semilight" w:eastAsiaTheme="minorHAnsi"/>
        </w:rPr>
        <w:t xml:space="preserve">Ajouter au corps du document </w:t>
      </w:r>
      <w:r w:rsidRPr="00327CE2">
        <w:rPr>
          <w:rFonts w:ascii="Segoe UI Semilight" w:hAnsi="Segoe UI Semilight" w:cs="Segoe UI Semilight" w:eastAsiaTheme="minorHAnsi"/>
        </w:rPr>
        <w:t xml:space="preserve">les éléments suivants : </w:t>
      </w:r>
    </w:p>
    <w:p w:rsidRPr="002F1BD9" w:rsidR="003077A0" w:rsidP="003077A0" w:rsidRDefault="003077A0" w14:paraId="0D8690AE" w14:textId="77777777">
      <w:pPr>
        <w:tabs>
          <w:tab w:val="left" w:pos="426"/>
        </w:tabs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• un titre de niveau 2 avec pour libellé « 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Historique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 » </w:t>
      </w:r>
    </w:p>
    <w:p w:rsidRPr="002F1BD9" w:rsidR="003077A0" w:rsidP="003077A0" w:rsidRDefault="003077A0" w14:paraId="7E691449" w14:textId="77777777">
      <w:pPr>
        <w:tabs>
          <w:tab w:val="left" w:pos="284"/>
        </w:tabs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• le texte n° 1 ci-dessous, dans un paragraphe </w:t>
      </w:r>
    </w:p>
    <w:p w:rsidRPr="002F1BD9" w:rsidR="003077A0" w:rsidP="003077A0" w:rsidRDefault="003077A0" w14:paraId="203C33C0" w14:textId="77777777">
      <w:pPr>
        <w:tabs>
          <w:tab w:val="left" w:pos="284"/>
        </w:tabs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• un titre de niveau 2 avec pour libellé « 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Situation géographique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» ; </w:t>
      </w:r>
    </w:p>
    <w:p w:rsidRPr="002F1BD9" w:rsidR="003077A0" w:rsidP="003077A0" w:rsidRDefault="003077A0" w14:paraId="409A10B6" w14:textId="77777777">
      <w:pPr>
        <w:tabs>
          <w:tab w:val="left" w:pos="284"/>
        </w:tabs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• le texte n° 2 ci-dessous, dans un paragraphe. </w:t>
      </w:r>
    </w:p>
    <w:p w:rsidR="003077A0" w:rsidP="003077A0" w:rsidRDefault="003077A0" w14:paraId="717FE64A" w14:textId="77777777">
      <w:pPr>
        <w:pStyle w:val="NormalWeb"/>
        <w:shd w:val="clear" w:color="auto" w:fill="FFFFFF"/>
        <w:spacing w:before="120" w:after="0" w:afterAutospacing="0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1155CC">
        <w:rPr>
          <w:rFonts w:ascii="Segoe UI Semilight" w:hAnsi="Segoe UI Semilight" w:cs="Segoe UI Semilight" w:eastAsiaTheme="minorHAnsi"/>
          <w:b/>
          <w:bCs/>
          <w:sz w:val="22"/>
          <w:szCs w:val="22"/>
          <w:lang w:eastAsia="en-US"/>
        </w:rPr>
        <w:t>Texte n° 1</w:t>
      </w:r>
      <w:r w:rsidRPr="001155CC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</w:t>
      </w:r>
    </w:p>
    <w:p w:rsidRPr="001155CC" w:rsidR="003077A0" w:rsidP="003077A0" w:rsidRDefault="003077A0" w14:paraId="52B28C5C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L’institut  Mohamed Tayeb Boucenna</w:t>
      </w:r>
      <w:r w:rsidRPr="001155CC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a été fondé en 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1880 sous l'appellation école des pères blancs </w:t>
      </w:r>
      <w:r w:rsidRPr="001155CC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à Mohammadia (ex Lavigerie) et géré par l'association culturelle et éducative d'Alger.</w:t>
      </w:r>
    </w:p>
    <w:p w:rsidRPr="001155CC" w:rsidR="003077A0" w:rsidP="003077A0" w:rsidRDefault="003077A0" w14:paraId="26BF796B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1155CC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En 1976 l'école a été intégrée au ministère du travail et d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es affaires sociales comme CFPA</w:t>
      </w:r>
    </w:p>
    <w:p w:rsidR="003077A0" w:rsidP="003077A0" w:rsidRDefault="003077A0" w14:paraId="1AA1C91A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 Semilight" w:hAnsi="Segoe UI Semilight" w:cs="Segoe UI Semilight" w:eastAsiaTheme="minorHAnsi"/>
          <w:b/>
          <w:bCs/>
          <w:sz w:val="22"/>
          <w:szCs w:val="22"/>
          <w:lang w:eastAsia="en-US"/>
        </w:rPr>
      </w:pP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En date du 28/07/1990 </w:t>
      </w:r>
      <w:r w:rsidRPr="001155CC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il est devenu institut national spécialisé de la formation professionnelle par décret N° 235.236/90.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En Février 2016</w:t>
      </w:r>
      <w:r w:rsidRPr="001155CC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, sur instruction de la tutelle l’institut a été transféré à Hussein Dey, du fait de la réalisation d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e la grande mosquée d’Alger.</w:t>
      </w:r>
    </w:p>
    <w:p w:rsidR="003077A0" w:rsidP="003077A0" w:rsidRDefault="003077A0" w14:paraId="4BACAC02" w14:textId="77777777">
      <w:pPr>
        <w:pStyle w:val="NormalWeb"/>
        <w:shd w:val="clear" w:color="auto" w:fill="FFFFFF"/>
        <w:spacing w:before="120" w:after="0" w:afterAutospacing="0"/>
        <w:jc w:val="both"/>
        <w:rPr>
          <w:rFonts w:ascii="Segoe UI Semilight" w:hAnsi="Segoe UI Semilight" w:cs="Segoe UI Semilight" w:eastAsiaTheme="minorHAnsi"/>
          <w:b/>
          <w:bCs/>
          <w:sz w:val="22"/>
          <w:szCs w:val="22"/>
          <w:lang w:eastAsia="en-US"/>
        </w:rPr>
      </w:pPr>
      <w:r>
        <w:rPr>
          <w:rFonts w:ascii="Segoe UI Semilight" w:hAnsi="Segoe UI Semilight" w:cs="Segoe UI Semilight" w:eastAsiaTheme="minorHAnsi"/>
          <w:b/>
          <w:bCs/>
          <w:sz w:val="22"/>
          <w:szCs w:val="22"/>
          <w:lang w:eastAsia="en-US"/>
        </w:rPr>
        <w:t xml:space="preserve">Texte n° 2 </w:t>
      </w:r>
    </w:p>
    <w:p w:rsidRPr="001155CC" w:rsidR="003077A0" w:rsidP="003077A0" w:rsidRDefault="003077A0" w14:paraId="3A4FA018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Le nouvel </w:t>
      </w:r>
      <w:r w:rsidRPr="001155CC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I.N.S.F. P 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Mohammed Tayeb Boucenna</w:t>
      </w:r>
      <w:r w:rsidRPr="001155CC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 Hussein Dey (Moh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ammadia), est un ancien technicum</w:t>
      </w:r>
      <w:r w:rsidRPr="001155CC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de l’éducation nationale qui se situe à 1rue tripoli ex Lafarge à l’extrémité de la route nationale N° 5.</w:t>
      </w:r>
    </w:p>
    <w:p w:rsidRPr="001155CC" w:rsidR="003077A0" w:rsidP="003077A0" w:rsidRDefault="003077A0" w14:paraId="1BBD8A9E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1155CC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Les forma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tions proposées dans l' INSFP</w:t>
      </w:r>
      <w:r w:rsidRPr="001155CC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répo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ndent à une triple ambition : </w:t>
      </w:r>
    </w:p>
    <w:p w:rsidR="003077A0" w:rsidP="003077A0" w:rsidRDefault="003077A0" w14:paraId="517B9754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1155CC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donner aux étudiants les moyens de comprendre et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de modéliser le monde réel; </w:t>
      </w:r>
      <w:r w:rsidRPr="001155CC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leur assurer une formation 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académique </w:t>
      </w:r>
      <w:r w:rsidRPr="001155CC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;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</w:t>
      </w:r>
      <w:r w:rsidRPr="001155CC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leur apprendre à travailler en groupe et à communiquer.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</w:t>
      </w:r>
    </w:p>
    <w:p w:rsidRPr="002F1BD9" w:rsidR="003077A0" w:rsidP="45A1AD1C" w:rsidRDefault="003077A0" w14:paraId="0D6959BF" w14:textId="77777777">
      <w:pPr>
        <w:pStyle w:val="NormalWeb"/>
        <w:shd w:val="clear" w:color="auto" w:fill="FFFFFF" w:themeFill="background1"/>
        <w:spacing w:before="120" w:beforeAutospacing="off" w:after="120" w:afterAutospacing="off"/>
        <w:jc w:val="both"/>
        <w:rPr>
          <w:rFonts w:ascii="Segoe UI Semilight" w:hAnsi="Segoe UI Semilight" w:eastAsia="Calibri" w:cs="Segoe UI Semilight" w:eastAsiaTheme="minorAscii"/>
          <w:sz w:val="22"/>
          <w:szCs w:val="22"/>
          <w:lang w:eastAsia="en-US"/>
        </w:rPr>
      </w:pPr>
      <w:r w:rsidRPr="45A1AD1C" w:rsidR="756D30CD">
        <w:rPr>
          <w:rFonts w:ascii="Segoe UI Semilight" w:hAnsi="Segoe UI Semilight" w:eastAsia="Calibri" w:cs="Segoe UI Semilight" w:eastAsiaTheme="minorAscii"/>
          <w:sz w:val="22"/>
          <w:szCs w:val="22"/>
          <w:lang w:eastAsia="en-US"/>
        </w:rPr>
        <w:t>Enregistrer,</w:t>
      </w:r>
      <w:r w:rsidRPr="45A1AD1C" w:rsidR="756D30CD">
        <w:rPr>
          <w:rFonts w:ascii="Segoe UI Semilight" w:hAnsi="Segoe UI Semilight" w:eastAsia="Calibri" w:cs="Segoe UI Semilight" w:eastAsiaTheme="minorAscii"/>
          <w:sz w:val="22"/>
          <w:szCs w:val="22"/>
          <w:lang w:eastAsia="en-US"/>
        </w:rPr>
        <w:t xml:space="preserve"> puis relancer l’affichage de tp</w:t>
      </w:r>
      <w:r w:rsidRPr="45A1AD1C" w:rsidR="756D30CD">
        <w:rPr>
          <w:rFonts w:ascii="Segoe UI Semilight" w:hAnsi="Segoe UI Semilight" w:eastAsia="Calibri" w:cs="Segoe UI Semilight" w:eastAsiaTheme="minorAscii"/>
          <w:sz w:val="22"/>
          <w:szCs w:val="22"/>
          <w:lang w:eastAsia="en-US"/>
        </w:rPr>
        <w:t>1.html. Résultat ?</w:t>
      </w:r>
    </w:p>
    <w:p w:rsidR="61D31857" w:rsidP="45A1AD1C" w:rsidRDefault="61D31857" w14:paraId="01570F50" w14:textId="4C71A44A">
      <w:pPr>
        <w:pStyle w:val="NormalWeb"/>
        <w:shd w:val="clear" w:color="auto" w:fill="FFFFFF" w:themeFill="background1"/>
        <w:spacing w:before="120" w:beforeAutospacing="off" w:after="120" w:afterAutospacing="off"/>
        <w:jc w:val="both"/>
      </w:pPr>
      <w:r w:rsidR="61D31857">
        <w:drawing>
          <wp:inline wp14:editId="4F4D5FE4" wp14:anchorId="71DBD1A6">
            <wp:extent cx="6381748" cy="4962526"/>
            <wp:effectExtent l="0" t="0" r="0" b="0"/>
            <wp:docPr id="179879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42f36671af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48" cy="4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1BD9" w:rsidR="003077A0" w:rsidP="003077A0" w:rsidRDefault="003077A0" w14:paraId="1DA49AE7" w14:textId="77777777">
      <w:pPr>
        <w:pStyle w:val="NormalWeb"/>
        <w:numPr>
          <w:ilvl w:val="0"/>
          <w:numId w:val="46"/>
        </w:numPr>
        <w:shd w:val="clear" w:color="auto" w:fill="FFFFFF"/>
        <w:tabs>
          <w:tab w:val="left" w:pos="284"/>
        </w:tabs>
        <w:spacing w:before="120" w:beforeAutospacing="0" w:after="120" w:afterAutospacing="0"/>
        <w:ind w:left="0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Modifier le document 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avec les éléments suivants: </w:t>
      </w:r>
    </w:p>
    <w:p w:rsidRPr="002F1BD9" w:rsidR="003077A0" w:rsidP="003077A0" w:rsidRDefault="003077A0" w14:paraId="4ED75154" w14:textId="77777777">
      <w:pPr>
        <w:pStyle w:val="NormalWeb"/>
        <w:shd w:val="clear" w:color="auto" w:fill="FFFFFF"/>
        <w:spacing w:before="120" w:beforeAutospacing="0" w:after="120" w:afterAutospacing="0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• passer les 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termes « Mohamed Tayeb Boucenna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» du texte n° 1 en emphase ; </w:t>
      </w:r>
    </w:p>
    <w:p w:rsidRPr="002F1BD9" w:rsidR="003077A0" w:rsidP="003077A0" w:rsidRDefault="003077A0" w14:paraId="3557F34F" w14:textId="77777777">
      <w:pPr>
        <w:pStyle w:val="NormalWeb"/>
        <w:shd w:val="clear" w:color="auto" w:fill="FFFFFF"/>
        <w:spacing w:before="120" w:beforeAutospacing="0" w:after="120" w:afterAutospacing="0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• passer les termes « 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école des pères blancs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) » du texte n° 1 en texte appuyé ;</w:t>
      </w:r>
    </w:p>
    <w:p w:rsidRPr="002F1BD9" w:rsidR="003077A0" w:rsidP="003077A0" w:rsidRDefault="003077A0" w14:paraId="0A1DF7D7" w14:textId="77777777">
      <w:pPr>
        <w:pStyle w:val="NormalWeb"/>
        <w:shd w:val="clear" w:color="auto" w:fill="FFFFFF"/>
        <w:spacing w:before="120" w:beforeAutospacing="0" w:after="120" w:afterAutospacing="0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• surligner les termes «</w:t>
      </w:r>
      <w:r w:rsidRPr="003F5C52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En date du 28/07/1990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» et «</w:t>
      </w:r>
      <w:r w:rsidRPr="003F5C52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En Février 2016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» du texte n° 1 ; </w:t>
      </w:r>
    </w:p>
    <w:p w:rsidRPr="002F1BD9" w:rsidR="003077A0" w:rsidP="003077A0" w:rsidRDefault="003077A0" w14:paraId="3AB9BA4A" w14:textId="77777777">
      <w:pPr>
        <w:pStyle w:val="NormalWeb"/>
        <w:shd w:val="clear" w:color="auto" w:fill="FFFFFF"/>
        <w:spacing w:before="120" w:beforeAutospacing="0" w:after="120" w:afterAutospacing="0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• passer le mot « I.N.S.F.P Mohamed Tayeb Boucenna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» du texte n° 2 en 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emphase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appuyé ;</w:t>
      </w:r>
    </w:p>
    <w:p w:rsidRPr="002F1BD9" w:rsidR="003077A0" w:rsidP="0016071E" w:rsidRDefault="003077A0" w14:paraId="022C71CB" w14:textId="77777777">
      <w:pPr>
        <w:pStyle w:val="NormalWeb"/>
        <w:shd w:val="clear" w:color="auto" w:fill="FFFFFF"/>
        <w:spacing w:before="120" w:beforeAutospacing="0" w:after="120" w:afterAutospacing="0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• passer le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s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mot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s « technicum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»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du texte n° 2 en 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texte 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appuyé ; </w:t>
      </w:r>
    </w:p>
    <w:p w:rsidRPr="002F1BD9" w:rsidR="003077A0" w:rsidP="003077A0" w:rsidRDefault="003077A0" w14:paraId="7E16221A" w14:textId="77777777">
      <w:pPr>
        <w:pStyle w:val="NormalWeb"/>
        <w:shd w:val="clear" w:color="auto" w:fill="FFFFFF"/>
        <w:spacing w:before="120" w:beforeAutospacing="0" w:after="120" w:afterAutospacing="0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• en typographie française, les éléments de ponctuation constitués de deux symboles (« : », « ; », « ! », « 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? ») doivent être précédés d’un espace. Si un espace normal est employé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, le navigateur Web peut afficher le symbole qui suit </w:t>
      </w:r>
      <w:r w:rsidRPr="00E3512C">
        <w:rPr>
          <w:rFonts w:ascii="Segoe UI Semilight" w:hAnsi="Segoe UI Semilight" w:cs="Segoe UI Semilight" w:eastAsiaTheme="minorHAnsi"/>
          <w:sz w:val="22"/>
          <w:szCs w:val="22"/>
          <w:u w:val="single"/>
          <w:lang w:eastAsia="en-US"/>
        </w:rPr>
        <w:t>seul en début de ligne</w:t>
      </w:r>
      <w:r w:rsidR="0016071E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. Pour éviter cela, remplacer les espaces simples qui précèdent les « : » et « ; » du texte n° 2 par des espaces insécables (</w:t>
      </w:r>
      <w:r w:rsidRPr="004538D7">
        <w:rPr>
          <w:rFonts w:ascii="Segoe UI Semilight" w:hAnsi="Segoe UI Semilight" w:cs="Segoe UI Semilight" w:eastAsiaTheme="minorHAnsi"/>
          <w:b/>
          <w:bCs/>
          <w:sz w:val="22"/>
          <w:szCs w:val="22"/>
          <w:lang w:eastAsia="en-US"/>
        </w:rPr>
        <w:t>&amp;nbsp ;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).</w:t>
      </w:r>
    </w:p>
    <w:p w:rsidRPr="002F1BD9" w:rsidR="003077A0" w:rsidP="003077A0" w:rsidRDefault="003077A0" w14:paraId="322749D7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</w:p>
    <w:p w:rsidR="003077A0" w:rsidP="003077A0" w:rsidRDefault="003077A0" w14:paraId="28489A65" w14:textId="77777777">
      <w:pPr>
        <w:pStyle w:val="Paragraphedeliste"/>
        <w:numPr>
          <w:ilvl w:val="0"/>
          <w:numId w:val="46"/>
        </w:numPr>
        <w:tabs>
          <w:tab w:val="left" w:pos="284"/>
        </w:tabs>
        <w:ind w:left="0"/>
        <w:rPr>
          <w:rFonts w:ascii="Segoe UI Semilight" w:hAnsi="Segoe UI Semilight" w:cs="Segoe UI Semilight" w:eastAsiaTheme="minorHAnsi"/>
        </w:rPr>
      </w:pPr>
      <w:r w:rsidRPr="00082883">
        <w:rPr>
          <w:rFonts w:ascii="Segoe UI Semilight" w:hAnsi="Segoe UI Semilight" w:cs="Segoe UI Semilight" w:eastAsiaTheme="minorHAnsi"/>
        </w:rPr>
        <w:t xml:space="preserve"> Dans </w:t>
      </w:r>
      <w:r>
        <w:rPr>
          <w:rFonts w:ascii="Segoe UI Semilight" w:hAnsi="Segoe UI Semilight" w:cs="Segoe UI Semilight" w:eastAsiaTheme="minorHAnsi"/>
        </w:rPr>
        <w:t xml:space="preserve">le texte n° 2 du document </w:t>
      </w:r>
      <w:r>
        <w:rPr>
          <w:rFonts w:asciiTheme="majorHAnsi" w:hAnsiTheme="majorHAnsi" w:eastAsiaTheme="minorHAnsi" w:cstheme="majorHAnsi"/>
        </w:rPr>
        <w:t>TPHTML-VotreNom</w:t>
      </w:r>
      <w:r w:rsidRPr="00082883">
        <w:rPr>
          <w:rFonts w:ascii="Segoe UI Semilight" w:hAnsi="Segoe UI Semilight" w:cs="Segoe UI Semilight" w:eastAsiaTheme="minorHAnsi"/>
        </w:rPr>
        <w:t xml:space="preserve">, ajouter un </w:t>
      </w:r>
      <w:r w:rsidRPr="003241A2">
        <w:rPr>
          <w:rFonts w:ascii="Segoe UI Semilight" w:hAnsi="Segoe UI Semilight" w:cs="Segoe UI Semilight" w:eastAsiaTheme="minorHAnsi"/>
          <w:u w:val="single"/>
        </w:rPr>
        <w:t>retour à la ligne</w:t>
      </w:r>
      <w:r w:rsidRPr="00082883">
        <w:rPr>
          <w:rFonts w:ascii="Segoe UI Semilight" w:hAnsi="Segoe UI Semilight" w:cs="Segoe UI Semilight" w:eastAsiaTheme="minorHAnsi"/>
        </w:rPr>
        <w:t xml:space="preserve"> après les « : » et « ; » </w:t>
      </w:r>
      <w:r w:rsidRPr="00082883">
        <w:rPr>
          <w:rFonts w:ascii="Segoe UI Semilight" w:hAnsi="Segoe UI Semilight" w:cs="Segoe UI Semilight" w:eastAsiaTheme="minorHAnsi"/>
        </w:rPr>
        <w:br/>
      </w:r>
      <w:r w:rsidRPr="00082883">
        <w:rPr>
          <w:rFonts w:ascii="Segoe UI Semilight" w:hAnsi="Segoe UI Semilight" w:cs="Segoe UI Semilight" w:eastAsiaTheme="minorHAnsi"/>
        </w:rPr>
        <w:t xml:space="preserve">Ajouter également une </w:t>
      </w:r>
      <w:r w:rsidRPr="003241A2">
        <w:rPr>
          <w:rFonts w:ascii="Segoe UI Semilight" w:hAnsi="Segoe UI Semilight" w:cs="Segoe UI Semilight" w:eastAsiaTheme="minorHAnsi"/>
          <w:u w:val="single"/>
        </w:rPr>
        <w:t>ligne horizontale</w:t>
      </w:r>
      <w:r w:rsidRPr="00082883">
        <w:rPr>
          <w:rFonts w:ascii="Segoe UI Semilight" w:hAnsi="Segoe UI Semilight" w:cs="Segoe UI Semilight" w:eastAsiaTheme="minorHAnsi"/>
        </w:rPr>
        <w:t xml:space="preserve"> sous le paragraphe qui contient le texte n° 2.</w:t>
      </w:r>
    </w:p>
    <w:p w:rsidRPr="003241A2" w:rsidR="003077A0" w:rsidP="45A1AD1C" w:rsidRDefault="003077A0" w14:paraId="0457CDA4" w14:textId="77777777">
      <w:pPr>
        <w:pStyle w:val="Paragraphedeliste"/>
        <w:tabs>
          <w:tab w:val="left" w:pos="284"/>
        </w:tabs>
        <w:ind w:left="36"/>
        <w:rPr>
          <w:rFonts w:ascii="Segoe UI Semilight" w:hAnsi="Segoe UI Semilight" w:eastAsia="Calibri" w:cs="Segoe UI Semilight" w:eastAsiaTheme="minorAscii"/>
        </w:rPr>
      </w:pPr>
      <w:r w:rsidRPr="45A1AD1C" w:rsidR="756D30CD">
        <w:rPr>
          <w:rFonts w:ascii="Segoe UI Semilight" w:hAnsi="Segoe UI Semilight" w:eastAsia="Calibri" w:cs="Segoe UI Semilight" w:eastAsiaTheme="minorAscii"/>
          <w:b w:val="1"/>
          <w:bCs w:val="1"/>
        </w:rPr>
        <w:t xml:space="preserve">Résultat </w:t>
      </w:r>
      <w:r w:rsidRPr="45A1AD1C" w:rsidR="756D30CD">
        <w:rPr>
          <w:rFonts w:ascii="Segoe UI Semilight" w:hAnsi="Segoe UI Semilight" w:eastAsia="Calibri" w:cs="Segoe UI Semilight" w:eastAsiaTheme="minorAscii"/>
        </w:rPr>
        <w:t xml:space="preserve">? </w:t>
      </w:r>
    </w:p>
    <w:p w:rsidR="543E6175" w:rsidP="45A1AD1C" w:rsidRDefault="543E6175" w14:paraId="5D6041DC" w14:textId="0E5F1719">
      <w:pPr>
        <w:pStyle w:val="Paragraphedeliste"/>
        <w:tabs>
          <w:tab w:val="left" w:leader="none" w:pos="284"/>
        </w:tabs>
        <w:ind w:left="36"/>
      </w:pPr>
      <w:r w:rsidR="543E6175">
        <w:drawing>
          <wp:inline wp14:editId="3D583093" wp14:anchorId="146A1C8D">
            <wp:extent cx="6381748" cy="5400675"/>
            <wp:effectExtent l="0" t="0" r="0" b="0"/>
            <wp:docPr id="928503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bf02530722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4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82883" w:rsidR="003077A0" w:rsidP="003077A0" w:rsidRDefault="003077A0" w14:paraId="3778C1DA" w14:textId="77777777">
      <w:pPr>
        <w:pStyle w:val="Paragraphedeliste"/>
        <w:numPr>
          <w:ilvl w:val="0"/>
          <w:numId w:val="46"/>
        </w:numPr>
        <w:tabs>
          <w:tab w:val="left" w:pos="284"/>
        </w:tabs>
        <w:ind w:left="0"/>
        <w:rPr>
          <w:rFonts w:ascii="Segoe UI Semilight" w:hAnsi="Segoe UI Semilight" w:cs="Segoe UI Semilight" w:eastAsiaTheme="minorHAnsi"/>
        </w:rPr>
      </w:pPr>
      <w:r w:rsidRPr="00082883">
        <w:rPr>
          <w:rFonts w:ascii="Segoe UI Semilight" w:hAnsi="Segoe UI Semilight" w:cs="Segoe UI Semilight" w:eastAsiaTheme="minorHAnsi"/>
        </w:rPr>
        <w:t xml:space="preserve"> Valider de nouveau votre code HTML à l’aide du site http://validator.w3.org et corriger les erreurs éventuelles. </w:t>
      </w:r>
    </w:p>
    <w:p w:rsidRPr="0016071E" w:rsidR="003077A0" w:rsidP="00DB36D6" w:rsidRDefault="003077A0" w14:paraId="2EB1A7A8" w14:textId="77777777">
      <w:pPr>
        <w:pStyle w:val="Paragraphedeliste"/>
        <w:numPr>
          <w:ilvl w:val="0"/>
          <w:numId w:val="46"/>
        </w:numPr>
        <w:tabs>
          <w:tab w:val="left" w:pos="426"/>
        </w:tabs>
        <w:ind w:left="0"/>
        <w:rPr>
          <w:rFonts w:ascii="Segoe UI Semilight" w:hAnsi="Segoe UI Semilight" w:cs="Segoe UI Semilight" w:eastAsiaTheme="minorHAnsi"/>
        </w:rPr>
      </w:pPr>
      <w:r w:rsidRPr="00082883">
        <w:rPr>
          <w:rFonts w:ascii="Segoe UI Semilight" w:hAnsi="Segoe UI Semilight" w:cs="Segoe UI Semilight" w:eastAsiaTheme="minorHAnsi"/>
        </w:rPr>
        <w:t xml:space="preserve"> À la suite du documen</w:t>
      </w:r>
      <w:r w:rsidR="0016071E">
        <w:rPr>
          <w:rFonts w:ascii="Segoe UI Semilight" w:hAnsi="Segoe UI Semilight" w:cs="Segoe UI Semilight" w:eastAsiaTheme="minorHAnsi"/>
        </w:rPr>
        <w:t xml:space="preserve">t, ajouter un titre de niveau </w:t>
      </w:r>
      <w:r w:rsidR="00DB36D6">
        <w:rPr>
          <w:rFonts w:ascii="Segoe UI Semilight" w:hAnsi="Segoe UI Semilight" w:cs="Segoe UI Semilight" w:eastAsiaTheme="minorHAnsi"/>
        </w:rPr>
        <w:t>1</w:t>
      </w:r>
      <w:r w:rsidR="0016071E">
        <w:rPr>
          <w:rFonts w:ascii="Segoe UI Semilight" w:hAnsi="Segoe UI Semilight" w:cs="Segoe UI Semilight" w:eastAsiaTheme="minorHAnsi"/>
        </w:rPr>
        <w:t xml:space="preserve"> </w:t>
      </w:r>
      <w:r w:rsidRPr="00082883">
        <w:rPr>
          <w:rFonts w:ascii="Segoe UI Semilight" w:hAnsi="Segoe UI Semilight" w:cs="Segoe UI Semilight" w:eastAsiaTheme="minorHAnsi"/>
        </w:rPr>
        <w:t xml:space="preserve">de libellé « Plus de texte », puis un titre de niveau </w:t>
      </w:r>
      <w:r w:rsidR="0016071E">
        <w:rPr>
          <w:rFonts w:ascii="Segoe UI Semilight" w:hAnsi="Segoe UI Semilight" w:cs="Segoe UI Semilight" w:eastAsiaTheme="minorHAnsi"/>
        </w:rPr>
        <w:t xml:space="preserve"> </w:t>
      </w:r>
      <w:r w:rsidRPr="0016071E">
        <w:rPr>
          <w:rFonts w:ascii="Segoe UI Semilight" w:hAnsi="Segoe UI Semilight" w:cs="Segoe UI Semilight" w:eastAsiaTheme="minorHAnsi"/>
        </w:rPr>
        <w:t xml:space="preserve"> </w:t>
      </w:r>
      <w:r w:rsidR="0016071E">
        <w:rPr>
          <w:rFonts w:ascii="Segoe UI Semilight" w:hAnsi="Segoe UI Semilight" w:cs="Segoe UI Semilight" w:eastAsiaTheme="minorHAnsi"/>
        </w:rPr>
        <w:t>3</w:t>
      </w:r>
      <w:r w:rsidRPr="0016071E">
        <w:rPr>
          <w:rFonts w:ascii="Segoe UI Semilight" w:hAnsi="Segoe UI Semilight" w:cs="Segoe UI Semilight" w:eastAsiaTheme="minorHAnsi"/>
        </w:rPr>
        <w:t xml:space="preserve"> de libellé « Adresse », et enfin indiquer en dessous votre adresse à l’aide des balises &lt;address&gt;.      </w:t>
      </w:r>
    </w:p>
    <w:p w:rsidRPr="002F1BD9" w:rsidR="003077A0" w:rsidP="003077A0" w:rsidRDefault="003077A0" w14:paraId="70799B3D" w14:textId="77777777">
      <w:pPr>
        <w:pStyle w:val="Paragraphedeliste"/>
        <w:tabs>
          <w:tab w:val="left" w:pos="426"/>
        </w:tabs>
        <w:ind w:left="36"/>
        <w:rPr>
          <w:rFonts w:ascii="Segoe UI Semilight" w:hAnsi="Segoe UI Semilight" w:cs="Segoe UI Semilight" w:eastAsiaTheme="minorHAnsi"/>
        </w:rPr>
      </w:pPr>
      <w:r>
        <w:rPr>
          <w:rFonts w:ascii="Segoe UI Semilight" w:hAnsi="Segoe UI Semilight" w:cs="Segoe UI Semilight" w:eastAsiaTheme="minorHAnsi"/>
        </w:rPr>
        <w:t xml:space="preserve">      </w:t>
      </w:r>
      <w:r w:rsidRPr="002F1BD9">
        <w:rPr>
          <w:rFonts w:ascii="Segoe UI Semilight" w:hAnsi="Segoe UI Semilight" w:cs="Segoe UI Semilight" w:eastAsiaTheme="minorHAnsi"/>
        </w:rPr>
        <w:t>Sauter des lignes pour présenter votre adresse correctement.</w:t>
      </w:r>
    </w:p>
    <w:p w:rsidRPr="002F1BD9" w:rsidR="003077A0" w:rsidP="003077A0" w:rsidRDefault="003077A0" w14:paraId="044570BE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Exemple : </w:t>
      </w:r>
    </w:p>
    <w:p w:rsidRPr="002F1BD9" w:rsidR="003077A0" w:rsidP="003077A0" w:rsidRDefault="003077A0" w14:paraId="7702ECFB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                         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INSFP Mohamed Tayeb Boucenna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</w:t>
      </w:r>
    </w:p>
    <w:p w:rsidRPr="002F1BD9" w:rsidR="003077A0" w:rsidP="003077A0" w:rsidRDefault="003077A0" w14:paraId="464A4FB8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                          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01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Rue Tripolie, </w:t>
      </w:r>
    </w:p>
    <w:p w:rsidRPr="002F1BD9" w:rsidR="003077A0" w:rsidP="003077A0" w:rsidRDefault="003077A0" w14:paraId="2BE12D79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                         Hussein Dey,Alger</w:t>
      </w:r>
    </w:p>
    <w:p w:rsidRPr="002F1BD9" w:rsidR="003077A0" w:rsidP="003077A0" w:rsidRDefault="003077A0" w14:paraId="789A3672" w14:textId="5C572B3D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                         16000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Algérie.</w:t>
      </w:r>
    </w:p>
    <w:p w:rsidR="00162E70" w:rsidP="00162E70" w:rsidRDefault="00162E70" w14:paraId="706629FA" w14:textId="77777777">
      <w:pPr>
        <w:pStyle w:val="Paragraphedeliste"/>
        <w:numPr>
          <w:ilvl w:val="0"/>
          <w:numId w:val="46"/>
        </w:numPr>
        <w:tabs>
          <w:tab w:val="left" w:pos="567"/>
        </w:tabs>
        <w:ind w:left="142"/>
        <w:rPr>
          <w:rFonts w:ascii="Segoe UI Semilight" w:hAnsi="Segoe UI Semilight" w:cs="Segoe UI Semilight" w:eastAsia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F6B1B3C" wp14:editId="77FC2DEC">
            <wp:simplePos x="0" y="0"/>
            <wp:positionH relativeFrom="margin">
              <wp:posOffset>165100</wp:posOffset>
            </wp:positionH>
            <wp:positionV relativeFrom="paragraph">
              <wp:posOffset>412115</wp:posOffset>
            </wp:positionV>
            <wp:extent cx="6383655" cy="944245"/>
            <wp:effectExtent l="152400" t="152400" r="360045" b="37020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944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162E70" w:rsidR="003077A0">
        <w:rPr>
          <w:rFonts w:ascii="Segoe UI Semilight" w:hAnsi="Segoe UI Semilight" w:cs="Segoe UI Semilight" w:eastAsiaTheme="minorHAnsi"/>
        </w:rPr>
        <w:t xml:space="preserve"> Ajouter un nouveau titre de niveau 2 de libellé « Citation » et reproduire fidèlement en dessous la citation suivante à l’aide de la balise  &lt;blockquote&gt;.</w:t>
      </w:r>
    </w:p>
    <w:p w:rsidRPr="002F1BD9" w:rsidR="003077A0" w:rsidP="00162E70" w:rsidRDefault="003077A0" w14:paraId="3FC34EB1" w14:textId="1A655DE6">
      <w:pPr>
        <w:pStyle w:val="Paragraphedeliste"/>
        <w:tabs>
          <w:tab w:val="left" w:pos="567"/>
        </w:tabs>
        <w:ind w:left="178"/>
        <w:rPr>
          <w:rFonts w:ascii="Segoe UI Semilight" w:hAnsi="Segoe UI Semilight" w:cs="Segoe UI Semilight" w:eastAsiaTheme="minorHAnsi"/>
        </w:rPr>
      </w:pPr>
      <w:r w:rsidRPr="00162E70">
        <w:rPr>
          <w:rFonts w:ascii="Segoe UI Semilight" w:hAnsi="Segoe UI Semilight" w:cs="Segoe UI Semilight" w:eastAsiaTheme="minorHAnsi"/>
        </w:rPr>
        <w:t xml:space="preserve">    Vérifier l’aspect du résultat. </w:t>
      </w:r>
    </w:p>
    <w:p w:rsidRPr="004E00C0" w:rsidR="003077A0" w:rsidP="003077A0" w:rsidRDefault="003077A0" w14:paraId="42AEBD09" w14:textId="77777777">
      <w:pPr>
        <w:pStyle w:val="Paragraphedeliste"/>
        <w:numPr>
          <w:ilvl w:val="0"/>
          <w:numId w:val="46"/>
        </w:numPr>
        <w:tabs>
          <w:tab w:val="left" w:pos="567"/>
        </w:tabs>
        <w:ind w:left="142"/>
        <w:rPr>
          <w:rFonts w:ascii="Segoe UI Semilight" w:hAnsi="Segoe UI Semilight" w:cs="Segoe UI Semilight" w:eastAsiaTheme="minorHAnsi"/>
        </w:rPr>
      </w:pPr>
      <w:r w:rsidRPr="00082883">
        <w:rPr>
          <w:rFonts w:ascii="Segoe UI Semilight" w:hAnsi="Segoe UI Semilight" w:cs="Segoe UI Semilight" w:eastAsiaTheme="minorHAnsi"/>
        </w:rPr>
        <w:t xml:space="preserve">Valider de nouveau votre code HTML à l’aide du site http://validator.w3.org . </w:t>
      </w:r>
    </w:p>
    <w:p w:rsidRPr="00082883" w:rsidR="003077A0" w:rsidP="003077A0" w:rsidRDefault="003077A0" w14:paraId="4496C8DA" w14:textId="77777777">
      <w:pPr>
        <w:pStyle w:val="Paragraphedeliste"/>
        <w:numPr>
          <w:ilvl w:val="0"/>
          <w:numId w:val="46"/>
        </w:numPr>
        <w:tabs>
          <w:tab w:val="left" w:pos="567"/>
        </w:tabs>
        <w:ind w:left="142"/>
        <w:rPr>
          <w:rFonts w:ascii="Segoe UI Semilight" w:hAnsi="Segoe UI Semilight" w:cs="Segoe UI Semilight" w:eastAsiaTheme="minorHAnsi"/>
        </w:rPr>
      </w:pPr>
      <w:r w:rsidRPr="00082883">
        <w:rPr>
          <w:rFonts w:ascii="Segoe UI Semilight" w:hAnsi="Segoe UI Semilight" w:cs="Segoe UI Semilight" w:eastAsiaTheme="minorHAnsi"/>
        </w:rPr>
        <w:t xml:space="preserve">Ajouter un nouveau titre de niveau 2 de libellé « Texte préformaté » et reproduire le « dessin » </w:t>
      </w:r>
      <w:r>
        <w:rPr>
          <w:rFonts w:ascii="Segoe UI Semilight" w:hAnsi="Segoe UI Semilight" w:cs="Segoe UI Semilight" w:eastAsiaTheme="minorHAnsi"/>
        </w:rPr>
        <w:t xml:space="preserve">                   </w:t>
      </w:r>
      <w:r w:rsidRPr="00082883">
        <w:rPr>
          <w:rFonts w:ascii="Segoe UI Semilight" w:hAnsi="Segoe UI Semilight" w:cs="Segoe UI Semilight" w:eastAsiaTheme="minorHAnsi"/>
        </w:rPr>
        <w:t xml:space="preserve">(ASCII Art – dessin à base de caractères ASCII) ci-dessous </w:t>
      </w:r>
      <w:r>
        <w:rPr>
          <w:rFonts w:ascii="Segoe UI Semilight" w:hAnsi="Segoe UI Semilight" w:cs="Segoe UI Semilight" w:eastAsiaTheme="minorHAnsi"/>
        </w:rPr>
        <w:t xml:space="preserve">en utilisant la balise </w:t>
      </w:r>
      <w:r w:rsidRPr="003241A2">
        <w:rPr>
          <w:rFonts w:ascii="Segoe UI Semilight" w:hAnsi="Segoe UI Semilight" w:cs="Segoe UI Semilight" w:eastAsiaTheme="minorHAnsi"/>
          <w:b/>
          <w:bCs/>
        </w:rPr>
        <w:t xml:space="preserve">pre </w:t>
      </w:r>
      <w:r>
        <w:rPr>
          <w:rFonts w:ascii="Segoe UI Semilight" w:hAnsi="Segoe UI Semilight" w:cs="Segoe UI Semilight" w:eastAsiaTheme="minorHAnsi"/>
          <w:b/>
          <w:bCs/>
        </w:rPr>
        <w:t>(preformaté)</w:t>
      </w:r>
    </w:p>
    <w:p w:rsidR="003077A0" w:rsidP="003077A0" w:rsidRDefault="003077A0" w14:paraId="67A43114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</w:p>
    <w:p w:rsidRPr="002F1BD9" w:rsidR="003077A0" w:rsidP="003077A0" w:rsidRDefault="003077A0" w14:paraId="20FBBCF6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11CE2DF" wp14:editId="1DEAE21A">
            <wp:extent cx="1476375" cy="1133475"/>
            <wp:effectExtent l="152400" t="152400" r="371475" b="3714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2F1BD9" w:rsidR="003077A0" w:rsidP="003077A0" w:rsidRDefault="003077A0" w14:paraId="748CE408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</w:p>
    <w:p w:rsidRPr="002F1BD9" w:rsidR="003077A0" w:rsidP="003077A0" w:rsidRDefault="003077A0" w14:paraId="5C150FB9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. Vérifier l’aspect du résultat </w:t>
      </w:r>
    </w:p>
    <w:p w:rsidRPr="002F1BD9" w:rsidR="003077A0" w:rsidP="003077A0" w:rsidRDefault="003077A0" w14:paraId="2F09201F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</w:p>
    <w:p w:rsidRPr="00082883" w:rsidR="003077A0" w:rsidP="003077A0" w:rsidRDefault="003077A0" w14:paraId="0C221F08" w14:textId="77777777">
      <w:pPr>
        <w:pStyle w:val="Paragraphedeliste"/>
        <w:numPr>
          <w:ilvl w:val="0"/>
          <w:numId w:val="46"/>
        </w:numPr>
        <w:tabs>
          <w:tab w:val="left" w:pos="426"/>
          <w:tab w:val="left" w:pos="567"/>
        </w:tabs>
        <w:ind w:left="142"/>
        <w:rPr>
          <w:rFonts w:ascii="Segoe UI Semilight" w:hAnsi="Segoe UI Semilight" w:cs="Segoe UI Semilight" w:eastAsiaTheme="minorHAnsi"/>
        </w:rPr>
      </w:pPr>
      <w:r w:rsidRPr="00082883">
        <w:rPr>
          <w:rFonts w:ascii="Segoe UI Semilight" w:hAnsi="Segoe UI Semilight" w:cs="Segoe UI Semilight" w:eastAsiaTheme="minorHAnsi"/>
        </w:rPr>
        <w:t xml:space="preserve"> Ajouter un nouveau titre de niveau 2 de libellé « Code &amp; caractères spéciaux » et reproduire en dessous l’algorithme sommaire ci-contre à l’aide des balises &lt;code&gt; imbriquées dans un paragraphe. </w:t>
      </w:r>
    </w:p>
    <w:p w:rsidR="003077A0" w:rsidP="003077A0" w:rsidRDefault="003077A0" w14:paraId="140D1A40" w14:textId="77777777">
      <w:pPr>
        <w:ind w:left="284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Si (note &lt; 10) alors Examen_raté (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) </w:t>
      </w:r>
    </w:p>
    <w:p w:rsidR="003077A0" w:rsidP="003077A0" w:rsidRDefault="003077A0" w14:paraId="55B4C065" w14:textId="77777777">
      <w:pPr>
        <w:ind w:left="284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Sinon Examen_réussi (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)</w:t>
      </w:r>
    </w:p>
    <w:p w:rsidRPr="002F1BD9" w:rsidR="003077A0" w:rsidP="003077A0" w:rsidRDefault="003077A0" w14:paraId="1245D6E9" w14:textId="77777777">
      <w:pPr>
        <w:ind w:left="284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Fin si </w:t>
      </w:r>
    </w:p>
    <w:p w:rsidRPr="002F1BD9" w:rsidR="003077A0" w:rsidP="003077A0" w:rsidRDefault="003077A0" w14:paraId="1C52518F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</w:p>
    <w:p w:rsidRPr="002F1BD9" w:rsidR="003077A0" w:rsidP="003077A0" w:rsidRDefault="003077A0" w14:paraId="1D0F952C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Vérifier l’aspect du résultat et valider votre code HTML. Résultat ? </w:t>
      </w:r>
    </w:p>
    <w:p w:rsidRPr="002F1BD9" w:rsidR="003077A0" w:rsidP="003077A0" w:rsidRDefault="003077A0" w14:paraId="79DA71A1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Remplacer les symboles &amp; et &lt; par leurs codes (&amp;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amp ; et &amp;lt ; 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respectivement) et valider de nouveau votre code HTML. </w:t>
      </w:r>
    </w:p>
    <w:p w:rsidRPr="002F1BD9" w:rsidR="003077A0" w:rsidP="003077A0" w:rsidRDefault="003077A0" w14:paraId="4C46139D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</w:p>
    <w:p w:rsidRPr="00082883" w:rsidR="003077A0" w:rsidP="003077A0" w:rsidRDefault="003077A0" w14:paraId="376B5E0E" w14:textId="77777777">
      <w:pPr>
        <w:pStyle w:val="Paragraphedeliste"/>
        <w:numPr>
          <w:ilvl w:val="0"/>
          <w:numId w:val="46"/>
        </w:numPr>
        <w:tabs>
          <w:tab w:val="left" w:pos="567"/>
        </w:tabs>
        <w:ind w:left="142"/>
        <w:rPr>
          <w:rFonts w:ascii="Segoe UI Semilight" w:hAnsi="Segoe UI Semilight" w:cs="Segoe UI Semilight" w:eastAsiaTheme="minorHAnsi"/>
        </w:rPr>
      </w:pPr>
      <w:r w:rsidRPr="00082883">
        <w:rPr>
          <w:rFonts w:ascii="Segoe UI Semilight" w:hAnsi="Segoe UI Semilight" w:cs="Segoe UI Semilight" w:eastAsiaTheme="minorHAnsi"/>
        </w:rPr>
        <w:t>Ajouter un nouveau titre de niveau 2 de libellé « Formule mathématique » et reproduire la formule d’identité remarquable ci-dessous, dans un paragraphe. Vérifier l’aspect du résul</w:t>
      </w:r>
      <w:r>
        <w:rPr>
          <w:rFonts w:ascii="Segoe UI Semilight" w:hAnsi="Segoe UI Semilight" w:cs="Segoe UI Semilight" w:eastAsiaTheme="minorHAnsi"/>
        </w:rPr>
        <w:t>tat et valider votre code HTML.</w:t>
      </w:r>
    </w:p>
    <w:p w:rsidR="003077A0" w:rsidP="003077A0" w:rsidRDefault="003077A0" w14:paraId="2D0407C5" w14:textId="77777777">
      <w:pPr>
        <w:jc w:val="center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(a + b)</w:t>
      </w:r>
      <w:r w:rsidRPr="00593E76">
        <w:rPr>
          <w:rFonts w:ascii="Segoe UI Semilight" w:hAnsi="Segoe UI Semilight" w:cs="Segoe UI Semilight" w:eastAsiaTheme="minorHAnsi"/>
          <w:sz w:val="22"/>
          <w:szCs w:val="22"/>
          <w:vertAlign w:val="superscript"/>
          <w:lang w:eastAsia="en-US"/>
        </w:rPr>
        <w:t>3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= a</w:t>
      </w:r>
      <w:r w:rsidRPr="00593E76">
        <w:rPr>
          <w:rFonts w:ascii="Segoe UI Semilight" w:hAnsi="Segoe UI Semilight" w:cs="Segoe UI Semilight" w:eastAsiaTheme="minorHAnsi"/>
          <w:sz w:val="22"/>
          <w:szCs w:val="22"/>
          <w:vertAlign w:val="superscript"/>
          <w:lang w:eastAsia="en-US"/>
        </w:rPr>
        <w:t>3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+ 3a</w:t>
      </w:r>
      <w:r w:rsidRPr="00B7103F">
        <w:rPr>
          <w:rFonts w:ascii="Segoe UI Semilight" w:hAnsi="Segoe UI Semilight" w:cs="Segoe UI Semilight" w:eastAsiaTheme="minorHAnsi"/>
          <w:sz w:val="22"/>
          <w:szCs w:val="22"/>
          <w:vertAlign w:val="superscript"/>
          <w:lang w:eastAsia="en-US"/>
        </w:rPr>
        <w:t>2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b + 3ab</w:t>
      </w:r>
      <w:r w:rsidRPr="00B7103F">
        <w:rPr>
          <w:rFonts w:ascii="Segoe UI Semilight" w:hAnsi="Segoe UI Semilight" w:cs="Segoe UI Semilight" w:eastAsiaTheme="minorHAnsi"/>
          <w:sz w:val="22"/>
          <w:szCs w:val="22"/>
          <w:vertAlign w:val="superscript"/>
          <w:lang w:eastAsia="en-US"/>
        </w:rPr>
        <w:t>2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+ b</w:t>
      </w:r>
      <w:r w:rsidRPr="00B7103F">
        <w:rPr>
          <w:rFonts w:ascii="Segoe UI Semilight" w:hAnsi="Segoe UI Semilight" w:cs="Segoe UI Semilight" w:eastAsiaTheme="minorHAnsi"/>
          <w:sz w:val="22"/>
          <w:szCs w:val="22"/>
          <w:vertAlign w:val="superscript"/>
          <w:lang w:eastAsia="en-US"/>
        </w:rPr>
        <w:t>3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</w:t>
      </w:r>
    </w:p>
    <w:p w:rsidR="003077A0" w:rsidP="003077A0" w:rsidRDefault="003077A0" w14:paraId="0EAACB63" w14:textId="77777777">
      <w:pPr>
        <w:jc w:val="center"/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</w:p>
    <w:p w:rsidRPr="002F1BD9" w:rsidR="003077A0" w:rsidP="003077A0" w:rsidRDefault="003077A0" w14:paraId="49495EFE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</w:p>
    <w:p w:rsidRPr="00082883" w:rsidR="003077A0" w:rsidP="003077A0" w:rsidRDefault="003077A0" w14:paraId="1ECE21CC" w14:textId="77777777">
      <w:pPr>
        <w:rPr>
          <w:rFonts w:ascii="Segoe UI Semilight" w:hAnsi="Segoe UI Semilight" w:cs="Segoe UI Semilight" w:eastAsiaTheme="minorHAnsi"/>
          <w:b/>
          <w:bCs/>
          <w:sz w:val="22"/>
          <w:szCs w:val="22"/>
          <w:lang w:eastAsia="en-US"/>
        </w:rPr>
      </w:pPr>
      <w:r>
        <w:rPr>
          <w:rFonts w:ascii="Segoe UI Semilight" w:hAnsi="Segoe UI Semilight" w:cs="Segoe UI Semilight" w:eastAsiaTheme="minorHAnsi"/>
          <w:b/>
          <w:bCs/>
          <w:sz w:val="22"/>
          <w:szCs w:val="22"/>
          <w:lang w:eastAsia="en-US"/>
        </w:rPr>
        <w:t xml:space="preserve">  </w:t>
      </w:r>
      <w:r w:rsidRPr="00082883">
        <w:rPr>
          <w:rFonts w:ascii="Segoe UI Semilight" w:hAnsi="Segoe UI Semilight" w:cs="Segoe UI Semilight" w:eastAsiaTheme="minorHAnsi"/>
          <w:b/>
          <w:bCs/>
          <w:sz w:val="22"/>
          <w:szCs w:val="22"/>
          <w:lang w:eastAsia="en-US"/>
        </w:rPr>
        <w:t>Exercice 3 : Application non guidée</w:t>
      </w:r>
    </w:p>
    <w:p w:rsidRPr="002F1BD9" w:rsidR="003077A0" w:rsidP="003077A0" w:rsidRDefault="003077A0" w14:paraId="64F35BAF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</w:p>
    <w:p w:rsidR="003077A0" w:rsidP="003077A0" w:rsidRDefault="003077A0" w14:paraId="67113AD6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 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Reproduire l’apparence de la page Web ci-contre de la façon la plus fidèle possible, à l’aide d’un </w:t>
      </w: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    </w:t>
      </w:r>
    </w:p>
    <w:p w:rsidRPr="002F1BD9" w:rsidR="003077A0" w:rsidP="003077A0" w:rsidRDefault="003077A0" w14:paraId="1B0B2406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  <w:r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 xml:space="preserve"> </w:t>
      </w:r>
      <w:r w:rsidRPr="002F1BD9">
        <w:rPr>
          <w:rFonts w:ascii="Segoe UI Semilight" w:hAnsi="Segoe UI Semilight" w:cs="Segoe UI Semilight" w:eastAsiaTheme="minorHAnsi"/>
          <w:sz w:val="22"/>
          <w:szCs w:val="22"/>
          <w:lang w:eastAsia="en-US"/>
        </w:rPr>
        <w:t>document HTML valide.</w:t>
      </w:r>
    </w:p>
    <w:p w:rsidRPr="002F1BD9" w:rsidR="003077A0" w:rsidP="003077A0" w:rsidRDefault="003077A0" w14:paraId="1571AC76" w14:textId="77777777">
      <w:pPr>
        <w:rPr>
          <w:rFonts w:ascii="Segoe UI Semilight" w:hAnsi="Segoe UI Semilight" w:cs="Segoe UI Semilight" w:eastAsiaTheme="minorHAnsi"/>
          <w:sz w:val="22"/>
          <w:szCs w:val="22"/>
          <w:lang w:eastAsia="en-US"/>
        </w:rPr>
      </w:pPr>
    </w:p>
    <w:p w:rsidR="003077A0" w:rsidP="003077A0" w:rsidRDefault="003077A0" w14:paraId="44F1D9C6" w14:textId="77777777"/>
    <w:p w:rsidR="003077A0" w:rsidP="003077A0" w:rsidRDefault="003077A0" w14:paraId="0D3C4F88" w14:textId="77777777"/>
    <w:p w:rsidR="003077A0" w:rsidP="003077A0" w:rsidRDefault="003077A0" w14:paraId="5DC3DCA3" w14:textId="20035018">
      <w:r>
        <w:rPr>
          <w:noProof/>
        </w:rPr>
        <w:drawing>
          <wp:inline distT="0" distB="0" distL="0" distR="0" wp14:anchorId="6B0B9250" wp14:editId="34099B91">
            <wp:extent cx="6448425" cy="7467600"/>
            <wp:effectExtent l="152400" t="152400" r="371475" b="3619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467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77A0" w:rsidP="003077A0" w:rsidRDefault="00162E70" w14:paraId="3DF436F3" w14:textId="3DF72741"/>
    <w:p w:rsidR="003077A0" w:rsidP="00162E70" w:rsidRDefault="00162E70" w14:paraId="5CECEB08" w14:textId="23A2AD88">
      <w:pPr>
        <w:ind w:firstLine="708"/>
      </w:pPr>
      <w:r w:rsidRPr="45A1AD1C" w:rsidR="3797DABA">
        <w:rPr>
          <w:b w:val="1"/>
          <w:bCs w:val="1"/>
        </w:rPr>
        <w:t>Résume</w:t>
      </w:r>
      <w:r w:rsidR="3797DABA">
        <w:rPr/>
        <w:t xml:space="preserve"> : </w:t>
      </w:r>
    </w:p>
    <w:p w:rsidR="17D74A72" w:rsidP="45A1AD1C" w:rsidRDefault="17D74A72" w14:paraId="14751ED9" w14:textId="74153B4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left"/>
      </w:pPr>
      <w:r w:rsidR="17D74A72">
        <w:rPr/>
        <w:t>En</w:t>
      </w:r>
      <w:r w:rsidR="0D451CE6">
        <w:rPr/>
        <w:t xml:space="preserve"> </w:t>
      </w:r>
      <w:proofErr w:type="spellStart"/>
      <w:r w:rsidR="17D74A72">
        <w:rPr/>
        <w:t>conclution</w:t>
      </w:r>
      <w:proofErr w:type="spellEnd"/>
      <w:r w:rsidR="17D74A72">
        <w:rPr/>
        <w:t xml:space="preserve"> nous </w:t>
      </w:r>
      <w:proofErr w:type="spellStart"/>
      <w:r w:rsidR="17D74A72">
        <w:rPr/>
        <w:t>resume</w:t>
      </w:r>
      <w:proofErr w:type="spellEnd"/>
      <w:r w:rsidR="17D74A72">
        <w:rPr/>
        <w:t xml:space="preserve"> que </w:t>
      </w:r>
      <w:proofErr w:type="gramStart"/>
      <w:r w:rsidR="17D74A72">
        <w:rPr/>
        <w:t>tous les attribut</w:t>
      </w:r>
      <w:proofErr w:type="gramEnd"/>
      <w:r w:rsidR="17D74A72">
        <w:rPr/>
        <w:t xml:space="preserve"> et les </w:t>
      </w:r>
      <w:proofErr w:type="spellStart"/>
      <w:r w:rsidR="17D74A72">
        <w:rPr/>
        <w:t>element</w:t>
      </w:r>
      <w:proofErr w:type="spellEnd"/>
      <w:r w:rsidR="17D74A72">
        <w:rPr/>
        <w:t xml:space="preserve"> et </w:t>
      </w:r>
      <w:proofErr w:type="gramStart"/>
      <w:r w:rsidR="17D74A72">
        <w:rPr/>
        <w:t>les raccourci</w:t>
      </w:r>
      <w:proofErr w:type="gramEnd"/>
      <w:r w:rsidR="17D74A72">
        <w:rPr/>
        <w:t xml:space="preserve"> que nous apprendre on de base</w:t>
      </w:r>
      <w:r w:rsidR="125B7551">
        <w:rPr/>
        <w:t xml:space="preserve"> et ils sont des notes </w:t>
      </w:r>
      <w:proofErr w:type="spellStart"/>
      <w:r w:rsidR="125B7551">
        <w:rPr/>
        <w:t>necessaire</w:t>
      </w:r>
      <w:proofErr w:type="spellEnd"/>
      <w:r w:rsidR="125B7551">
        <w:rPr/>
        <w:t xml:space="preserve"> qui doivent chaque </w:t>
      </w:r>
      <w:r w:rsidR="123605D2">
        <w:rPr/>
        <w:t>développeur</w:t>
      </w:r>
      <w:r w:rsidR="125B7551">
        <w:rPr/>
        <w:t xml:space="preserve"> </w:t>
      </w:r>
      <w:proofErr w:type="gramStart"/>
      <w:r w:rsidR="125B7551">
        <w:rPr/>
        <w:t>a</w:t>
      </w:r>
      <w:proofErr w:type="gramEnd"/>
      <w:r w:rsidR="125B7551">
        <w:rPr/>
        <w:t xml:space="preserve"> </w:t>
      </w:r>
      <w:r w:rsidR="478C0340">
        <w:rPr/>
        <w:t>apprendre</w:t>
      </w:r>
      <w:r w:rsidR="36E42448">
        <w:rPr/>
        <w:t xml:space="preserve"> et </w:t>
      </w:r>
      <w:proofErr w:type="gramStart"/>
      <w:r w:rsidR="36E42448">
        <w:rPr/>
        <w:t>tous les autres point</w:t>
      </w:r>
      <w:proofErr w:type="gramEnd"/>
      <w:r w:rsidR="36E42448">
        <w:rPr/>
        <w:t xml:space="preserve"> a </w:t>
      </w:r>
      <w:proofErr w:type="gramStart"/>
      <w:r w:rsidR="36E42448">
        <w:rPr/>
        <w:t>demande</w:t>
      </w:r>
      <w:proofErr w:type="gramEnd"/>
      <w:r w:rsidR="36E42448">
        <w:rPr/>
        <w:t xml:space="preserve"> de passion pour continue et apprendre tou</w:t>
      </w:r>
      <w:r w:rsidR="5CF36ECA">
        <w:rPr/>
        <w:t>t &lt;3.</w:t>
      </w:r>
    </w:p>
    <w:p w:rsidR="00162E70" w:rsidP="45A1AD1C" w:rsidRDefault="00162E70" w14:paraId="7AAA7FB4" w14:textId="4EBC144D">
      <w:pPr>
        <w:pStyle w:val="Normal"/>
        <w:ind w:firstLine="0"/>
      </w:pPr>
    </w:p>
    <w:p w:rsidR="00162E70" w:rsidP="00162E70" w:rsidRDefault="00162E70" w14:paraId="3C244116" w14:textId="77777777">
      <w:pPr>
        <w:ind w:firstLine="708"/>
      </w:pPr>
    </w:p>
    <w:p w:rsidR="00162E70" w:rsidP="00162E70" w:rsidRDefault="00162E70" w14:paraId="1C2348C9" w14:textId="04DE24A1">
      <w:pPr>
        <w:ind w:firstLine="708"/>
      </w:pPr>
      <w:r w:rsidRPr="45A1AD1C" w:rsidR="3797DABA">
        <w:rPr>
          <w:b w:val="1"/>
          <w:bCs w:val="1"/>
        </w:rPr>
        <w:t>Difficultés</w:t>
      </w:r>
      <w:r w:rsidR="3797DABA">
        <w:rPr/>
        <w:t xml:space="preserve"> : </w:t>
      </w:r>
      <w:r w:rsidR="79379182">
        <w:rPr/>
        <w:t>1/5</w:t>
      </w:r>
    </w:p>
    <w:p w:rsidR="003077A0" w:rsidP="003077A0" w:rsidRDefault="003077A0" w14:paraId="08017B2F" w14:textId="5DED74C4"/>
    <w:p w:rsidR="003077A0" w:rsidP="003077A0" w:rsidRDefault="00162E70" w14:paraId="3BDF756B" w14:textId="369B6CAD">
      <w:r w:rsidR="37CB7161">
        <w:drawing>
          <wp:inline wp14:editId="383548E2" wp14:anchorId="65DBD863">
            <wp:extent cx="6381748" cy="3590925"/>
            <wp:effectExtent l="0" t="0" r="0" b="0"/>
            <wp:docPr id="1190221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24cfc3a55e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48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A0" w:rsidP="003077A0" w:rsidRDefault="003077A0" w14:paraId="06A85E52" w14:textId="13A6792E">
      <w:r w:rsidR="7D916DA3">
        <w:drawing>
          <wp:inline wp14:editId="7952719B" wp14:anchorId="15436C65">
            <wp:extent cx="6381748" cy="3600450"/>
            <wp:effectExtent l="0" t="0" r="0" b="0"/>
            <wp:docPr id="1837672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f85f1c5d95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4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A0" w:rsidP="003077A0" w:rsidRDefault="003077A0" w14:paraId="0437181B" w14:textId="77777777"/>
    <w:p w:rsidR="003077A0" w:rsidP="003077A0" w:rsidRDefault="003077A0" w14:paraId="50A46CA5" w14:textId="6DEC01B4">
      <w:pPr>
        <w:rPr>
          <w:rFonts w:ascii="Arial" w:hAnsi="Arial" w:cs="Arial"/>
          <w:color w:val="222222"/>
          <w:sz w:val="21"/>
          <w:szCs w:val="21"/>
        </w:rPr>
      </w:pPr>
      <w:r w:rsidRPr="45A1AD1C" w:rsidR="756D30CD">
        <w:rPr>
          <w:rFonts w:ascii="Arial" w:hAnsi="Arial" w:cs="Arial"/>
          <w:color w:val="222222"/>
          <w:sz w:val="21"/>
          <w:szCs w:val="21"/>
        </w:rPr>
        <w:t xml:space="preserve">                  </w:t>
      </w:r>
      <w:r w:rsidRPr="45A1AD1C" w:rsidR="756D30CD">
        <w:rPr>
          <w:rFonts w:ascii="Arial" w:hAnsi="Arial" w:cs="Arial"/>
          <w:color w:val="222222"/>
          <w:sz w:val="40"/>
          <w:szCs w:val="40"/>
        </w:rPr>
        <w:t xml:space="preserve">        </w:t>
      </w:r>
      <w:r w:rsidRPr="45A1AD1C" w:rsidR="6FA32EB6">
        <w:rPr>
          <w:rFonts w:ascii="Arial" w:hAnsi="Arial" w:cs="Arial"/>
          <w:b w:val="1"/>
          <w:bCs w:val="1"/>
          <w:i w:val="1"/>
          <w:iCs w:val="1"/>
          <w:color w:val="44546A" w:themeColor="text2" w:themeTint="FF" w:themeShade="FF"/>
          <w:sz w:val="40"/>
          <w:szCs w:val="40"/>
        </w:rPr>
        <w:t xml:space="preserve">By </w:t>
      </w:r>
      <w:r w:rsidRPr="45A1AD1C" w:rsidR="6FA32EB6">
        <w:rPr>
          <w:rFonts w:ascii="Arial" w:hAnsi="Arial" w:cs="Arial"/>
          <w:b w:val="1"/>
          <w:bCs w:val="1"/>
          <w:i w:val="1"/>
          <w:iCs w:val="1"/>
          <w:color w:val="44546A" w:themeColor="text2" w:themeTint="FF" w:themeShade="FF"/>
          <w:sz w:val="24"/>
          <w:szCs w:val="24"/>
        </w:rPr>
        <w:t>MAROUANE</w:t>
      </w:r>
    </w:p>
    <w:p w:rsidRPr="00A33BBC" w:rsidR="003077A0" w:rsidP="003077A0" w:rsidRDefault="003077A0" w14:paraId="4EE8CF8E" w14:textId="77777777">
      <w:pPr>
        <w:rPr>
          <w:rFonts w:ascii="Arial" w:hAnsi="Arial" w:cs="Arial"/>
          <w:sz w:val="21"/>
          <w:szCs w:val="21"/>
        </w:rPr>
      </w:pPr>
    </w:p>
    <w:p w:rsidRPr="002C7218" w:rsidR="003077A0" w:rsidP="002C7218" w:rsidRDefault="003077A0" w14:paraId="546F5DB7" w14:textId="77777777">
      <w:pPr>
        <w:rPr>
          <w:rFonts w:asciiTheme="majorHAnsi" w:hAnsiTheme="majorHAnsi" w:eastAsiaTheme="minorHAnsi" w:cstheme="majorHAnsi"/>
        </w:rPr>
      </w:pPr>
    </w:p>
    <w:sectPr w:rsidRPr="002C7218" w:rsidR="003077A0" w:rsidSect="009474E8">
      <w:headerReference w:type="default" r:id="rId14"/>
      <w:footerReference w:type="default" r:id="rId15"/>
      <w:pgSz w:w="11906" w:h="16838" w:orient="portrait"/>
      <w:pgMar w:top="851" w:right="1133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A0AE8" w:rsidP="002F7485" w:rsidRDefault="00BA0AE8" w14:paraId="660A5269" w14:textId="77777777">
      <w:r>
        <w:separator/>
      </w:r>
    </w:p>
  </w:endnote>
  <w:endnote w:type="continuationSeparator" w:id="0">
    <w:p w:rsidR="00BA0AE8" w:rsidP="002F7485" w:rsidRDefault="00BA0AE8" w14:paraId="1E3A2E0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insideV w:val="single" w:color="5B9BD5" w:themeColor="accent1" w:sz="18" w:space="0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32"/>
      <w:gridCol w:w="9721"/>
    </w:tblGrid>
    <w:tr w:rsidRPr="00326EEE" w:rsidR="00455FE0" w:rsidTr="00BD15EE" w14:paraId="7C9EE926" w14:textId="77777777">
      <w:tc>
        <w:tcPr>
          <w:tcW w:w="155" w:type="pct"/>
        </w:tcPr>
        <w:p w:rsidRPr="00326EEE" w:rsidR="00455FE0" w:rsidRDefault="00455FE0" w14:paraId="13DDEC33" w14:textId="77777777">
          <w:pPr>
            <w:pStyle w:val="Pieddepage"/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326EEE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fldChar w:fldCharType="begin"/>
          </w:r>
          <w:r w:rsidRPr="00326EEE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instrText xml:space="preserve"> PAGE   \* MERGEFORMAT </w:instrText>
          </w:r>
          <w:r w:rsidRPr="00326EEE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fldChar w:fldCharType="separate"/>
          </w:r>
          <w:r w:rsidR="00DB36D6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0"/>
              <w:szCs w:val="20"/>
            </w:rPr>
            <w:t>5</w:t>
          </w:r>
          <w:r w:rsidRPr="00326EEE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0"/>
              <w:szCs w:val="20"/>
            </w:rPr>
            <w:fldChar w:fldCharType="end"/>
          </w:r>
        </w:p>
      </w:tc>
      <w:tc>
        <w:tcPr>
          <w:tcW w:w="4845" w:type="pct"/>
        </w:tcPr>
        <w:p w:rsidRPr="00326EEE" w:rsidR="00455FE0" w:rsidRDefault="00455FE0" w14:paraId="43BB1EF1" w14:textId="77777777">
          <w:pPr>
            <w:pStyle w:val="Pieddepage"/>
            <w:rPr>
              <w:rFonts w:eastAsia="Malgun Gothic Semilight"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326EEE">
            <w:rPr>
              <w:rFonts w:eastAsia="Malgun Gothic Semilight"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Formatrice : M</w:t>
          </w:r>
          <w:r w:rsidRPr="00326EEE">
            <w:rPr>
              <w:rFonts w:eastAsia="Malgun Gothic Semilight" w:asciiTheme="majorHAnsi" w:hAnsiTheme="majorHAnsi" w:cstheme="majorHAnsi"/>
              <w:b/>
              <w:bCs/>
              <w:color w:val="000000" w:themeColor="text1"/>
              <w:sz w:val="20"/>
              <w:szCs w:val="20"/>
              <w:vertAlign w:val="superscript"/>
            </w:rPr>
            <w:t>me</w:t>
          </w:r>
          <w:r w:rsidRPr="00326EEE">
            <w:rPr>
              <w:rFonts w:eastAsia="Malgun Gothic Semilight"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i.OUADFEL</w:t>
          </w:r>
        </w:p>
      </w:tc>
    </w:tr>
  </w:tbl>
  <w:p w:rsidRPr="009474E8" w:rsidR="00455FE0" w:rsidRDefault="00455FE0" w14:paraId="776362B1" w14:textId="77777777">
    <w:pPr>
      <w:pStyle w:val="Pieddepage"/>
      <w:rPr>
        <w:sz w:val="6"/>
        <w:szCs w:val="6"/>
      </w:rPr>
    </w:pPr>
  </w:p>
  <w:p w:rsidRPr="009474E8" w:rsidR="00455FE0" w:rsidRDefault="00455FE0" w14:paraId="3ACE254D" w14:textId="77777777">
    <w:pPr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A0AE8" w:rsidP="002F7485" w:rsidRDefault="00BA0AE8" w14:paraId="16BCE0D1" w14:textId="77777777">
      <w:r>
        <w:separator/>
      </w:r>
    </w:p>
  </w:footnote>
  <w:footnote w:type="continuationSeparator" w:id="0">
    <w:p w:rsidR="00BA0AE8" w:rsidP="002F7485" w:rsidRDefault="00BA0AE8" w14:paraId="724406E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162E70" w:rsidR="00162E70" w:rsidP="00162E70" w:rsidRDefault="00162E70" w14:paraId="3CD8F2BE" w14:textId="77777777">
    <w:pPr>
      <w:jc w:val="center"/>
      <w:rPr>
        <w:rFonts w:asciiTheme="minorHAnsi" w:hAnsiTheme="minorHAnsi" w:cstheme="minorHAnsi"/>
        <w:sz w:val="12"/>
        <w:szCs w:val="12"/>
        <w:lang w:val="en-US"/>
      </w:rPr>
    </w:pPr>
  </w:p>
  <w:p w:rsidRPr="00162E70" w:rsidR="00455FE0" w:rsidP="00162E70" w:rsidRDefault="00455FE0" w14:paraId="70F8B119" w14:textId="0306F45B">
    <w:pPr>
      <w:jc w:val="center"/>
      <w:rPr>
        <w:rFonts w:asciiTheme="minorHAnsi" w:hAnsiTheme="minorHAnsi" w:cstheme="minorHAnsi"/>
        <w:sz w:val="22"/>
        <w:szCs w:val="22"/>
        <w:lang w:val="en-US"/>
      </w:rPr>
    </w:pPr>
    <w:r w:rsidRPr="00BD15EE">
      <w:rPr>
        <w:caps/>
        <w:noProof/>
        <w:color w:val="808080" w:themeColor="background1" w:themeShade="80"/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461CFD" wp14:editId="25D2E6D6">
              <wp:simplePos x="0" y="0"/>
              <wp:positionH relativeFrom="page">
                <wp:align>right</wp:align>
              </wp:positionH>
              <wp:positionV relativeFrom="page">
                <wp:posOffset>95250</wp:posOffset>
              </wp:positionV>
              <wp:extent cx="1357630" cy="904875"/>
              <wp:effectExtent l="0" t="0" r="0" b="28575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7630" cy="904875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7A1E96" w:rsidR="00455FE0" w:rsidRDefault="00455FE0" w14:paraId="26EE59D0" w14:textId="77777777">
                            <w:pPr>
                              <w:pStyle w:val="En-tte"/>
                              <w:rPr>
                                <w:b/>
                                <w:bCs/>
                              </w:rPr>
                            </w:pPr>
                            <w:r w:rsidRPr="007A1E96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7A1E96">
                              <w:rPr>
                                <w:b/>
                                <w:bCs/>
                              </w:rPr>
                              <w:instrText>PAGE   \* MERGEFORMAT</w:instrText>
                            </w:r>
                            <w:r w:rsidRPr="007A1E96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DB36D6">
                              <w:rPr>
                                <w:b/>
                                <w:bCs/>
                                <w:noProof/>
                              </w:rPr>
                              <w:t>5</w:t>
                            </w:r>
                            <w:r w:rsidRPr="007A1E96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09827FE">
            <v:group id="Groupe 167" style="position:absolute;left:0;text-align:left;margin-left:55.7pt;margin-top:7.5pt;width:106.9pt;height:71.25pt;z-index:251659264;mso-position-horizontal:right;mso-position-horizontal-relative:page;mso-position-vertical-relative:page;mso-width-relative:margin;mso-height-relative:margin" coordsize="17007,10241" o:spid="_x0000_s1028" w14:anchorId="1D461CF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">
              <v:group id="Groupe 168" style="position:absolute;width:17007;height:10241" coordsize="17007,10241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style="position:absolute;width:17007;height:10241;visibility:visible;mso-wrap-style:square;v-text-anchor:middle" o:spid="_x0000_s1030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>
                  <v:fill opacity="0"/>
                </v:rect>
                <v:shape id="Rectangle 12" style="position:absolute;width:14630;height:10149;visibility:visible;mso-wrap-style:square;v-text-anchor:middle" coordsize="1462822,1014481" o:spid="_x0000_s1031" fillcolor="#5b9bd5 [3204]" stroked="f" strokeweight="1pt" path="m,l1462822,r,1014481l638269,4078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>
                  <v:stroke joinstyle="miter"/>
                  <v:path arrowok="t" o:connecttype="custom" o:connectlocs="0,0;1463040,0;1463040,1014984;638364,408101;0,0" o:connectangles="0,0,0,0,0"/>
                </v:shape>
                <v:rect id="Rectangle 171" style="position:absolute;width:14721;height:10241;visibility:visible;mso-wrap-style:square;v-text-anchor:middle" o:spid="_x0000_s1032" strokecolor="white [32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>
                  <v:fill type="frame" o:title="" recolor="t" rotate="t" r:id="rId2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style="position:absolute;left:10326;top:95;width:4381;height:3752;visibility:visible;mso-wrap-style:square;v-text-anchor:middle" o:spid="_x0000_s103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>
                <v:textbox inset=",7.2pt,,7.2pt">
                  <w:txbxContent>
                    <w:p w:rsidRPr="007A1E96" w:rsidR="00455FE0" w:rsidRDefault="00455FE0" w14:paraId="02469775" w14:textId="77777777">
                      <w:pPr>
                        <w:pStyle w:val="En-tte"/>
                        <w:rPr>
                          <w:b/>
                          <w:bCs/>
                        </w:rPr>
                      </w:pPr>
                      <w:r w:rsidRPr="007A1E96">
                        <w:rPr>
                          <w:b/>
                          <w:bCs/>
                        </w:rPr>
                        <w:fldChar w:fldCharType="begin"/>
                      </w:r>
                      <w:r w:rsidRPr="007A1E96">
                        <w:rPr>
                          <w:b/>
                          <w:bCs/>
                        </w:rPr>
                        <w:instrText>PAGE   \* MERGEFORMAT</w:instrText>
                      </w:r>
                      <w:r w:rsidRPr="007A1E96">
                        <w:rPr>
                          <w:b/>
                          <w:bCs/>
                        </w:rPr>
                        <w:fldChar w:fldCharType="separate"/>
                      </w:r>
                      <w:r w:rsidR="00DB36D6">
                        <w:rPr>
                          <w:b/>
                          <w:bCs/>
                          <w:noProof/>
                        </w:rPr>
                        <w:t>5</w:t>
                      </w:r>
                      <w:r w:rsidRPr="007A1E96">
                        <w:rPr>
                          <w:b/>
                          <w:bCs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62E70">
      <w:rPr>
        <w:rFonts w:asciiTheme="minorHAnsi" w:hAnsiTheme="minorHAnsi" w:cstheme="minorHAnsi"/>
        <w:sz w:val="22"/>
        <w:szCs w:val="22"/>
        <w:lang w:val="en-US"/>
      </w:rPr>
      <w:t>INSFP Mohamed Tayeb Boucenna H-Dey, Alger</w:t>
    </w:r>
  </w:p>
  <w:p w:rsidRPr="00F93385" w:rsidR="00455FE0" w:rsidP="00F93385" w:rsidRDefault="00455FE0" w14:paraId="0FAEF9C8" w14:textId="77777777">
    <w:pPr>
      <w:jc w:val="center"/>
      <w:rPr>
        <w:sz w:val="20"/>
        <w:szCs w:val="20"/>
      </w:rPr>
    </w:pP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  <w:r>
      <w:rPr>
        <w:rFonts w:ascii="Wingdings" w:hAnsi="Wingdings" w:eastAsia="Wingdings" w:cs="Wingdings"/>
        <w:sz w:val="20"/>
        <w:szCs w:val="20"/>
      </w:rPr>
      <w:t>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5CEF"/>
    <w:multiLevelType w:val="hybridMultilevel"/>
    <w:tmpl w:val="4300C6E0"/>
    <w:lvl w:ilvl="0" w:tplc="73CAA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20434"/>
    <w:multiLevelType w:val="hybridMultilevel"/>
    <w:tmpl w:val="E59AC05C"/>
    <w:lvl w:ilvl="0" w:tplc="44F4B18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8CC6E8B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CA5CD39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BD747D2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D338A14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C870113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21CC19F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F0B026D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C94E71E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2" w15:restartNumberingAfterBreak="0">
    <w:nsid w:val="01387316"/>
    <w:multiLevelType w:val="hybridMultilevel"/>
    <w:tmpl w:val="230A8C4C"/>
    <w:lvl w:ilvl="0" w:tplc="2000000D">
      <w:start w:val="1"/>
      <w:numFmt w:val="bullet"/>
      <w:lvlText w:val=""/>
      <w:lvlJc w:val="left"/>
      <w:pPr>
        <w:ind w:left="2323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304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76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448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20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92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64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36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083" w:hanging="360"/>
      </w:pPr>
      <w:rPr>
        <w:rFonts w:hint="default" w:ascii="Wingdings" w:hAnsi="Wingdings"/>
      </w:rPr>
    </w:lvl>
  </w:abstractNum>
  <w:abstractNum w:abstractNumId="3" w15:restartNumberingAfterBreak="0">
    <w:nsid w:val="06884F50"/>
    <w:multiLevelType w:val="hybridMultilevel"/>
    <w:tmpl w:val="D1E4CAF4"/>
    <w:lvl w:ilvl="0" w:tplc="A55436F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05C23A1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6A2CA1B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3078FAD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7FCE94F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0BB47C1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0038AA8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A254EB0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222A2C1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4" w15:restartNumberingAfterBreak="0">
    <w:nsid w:val="088206EE"/>
    <w:multiLevelType w:val="hybridMultilevel"/>
    <w:tmpl w:val="F3B2AFDE"/>
    <w:lvl w:ilvl="0" w:tplc="667C31F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21783BB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345E5D0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80940E8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8C42218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1F1E3BC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824C15C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5C92AF7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D9DEC01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5" w15:restartNumberingAfterBreak="0">
    <w:nsid w:val="0EB01A11"/>
    <w:multiLevelType w:val="hybridMultilevel"/>
    <w:tmpl w:val="F4A05176"/>
    <w:lvl w:ilvl="0" w:tplc="040C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0DA26C9"/>
    <w:multiLevelType w:val="hybridMultilevel"/>
    <w:tmpl w:val="59A8DC2C"/>
    <w:lvl w:ilvl="0" w:tplc="3B70AC0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D74E471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85D01A0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0C06B07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1190438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B47EC1D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D44AC05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3558D1C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08201BE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7" w15:restartNumberingAfterBreak="0">
    <w:nsid w:val="1191185B"/>
    <w:multiLevelType w:val="hybridMultilevel"/>
    <w:tmpl w:val="EB082368"/>
    <w:lvl w:ilvl="0" w:tplc="DA7A2D66">
      <w:start w:val="1"/>
      <w:numFmt w:val="decimal"/>
      <w:lvlText w:val="%1."/>
      <w:lvlJc w:val="left"/>
      <w:pPr>
        <w:ind w:left="531" w:firstLine="36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225FC"/>
    <w:multiLevelType w:val="hybridMultilevel"/>
    <w:tmpl w:val="CFB6339C"/>
    <w:lvl w:ilvl="0" w:tplc="4A2CCE9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4AC8578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881C14F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3AB20BD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A55E80D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530C815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60EEE3E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6C8CD17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BB3A432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9" w15:restartNumberingAfterBreak="0">
    <w:nsid w:val="154813E0"/>
    <w:multiLevelType w:val="hybridMultilevel"/>
    <w:tmpl w:val="39BC4202"/>
    <w:lvl w:ilvl="0" w:tplc="B080B44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DC46151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CE2871F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84ECD1C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A9CC8CD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87DC62F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2C0C122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D91EE37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0CB035A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10" w15:restartNumberingAfterBreak="0">
    <w:nsid w:val="16700D1C"/>
    <w:multiLevelType w:val="multilevel"/>
    <w:tmpl w:val="06CAB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94B091D"/>
    <w:multiLevelType w:val="hybridMultilevel"/>
    <w:tmpl w:val="79B0E014"/>
    <w:lvl w:ilvl="0" w:tplc="040C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5463AE6"/>
    <w:multiLevelType w:val="hybridMultilevel"/>
    <w:tmpl w:val="6FB60CFA"/>
    <w:lvl w:ilvl="0" w:tplc="1D88494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ED5C737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79A65AC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F7C8529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270E9D9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56A69E2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5602F19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0990461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311C792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13" w15:restartNumberingAfterBreak="0">
    <w:nsid w:val="27466FD4"/>
    <w:multiLevelType w:val="hybridMultilevel"/>
    <w:tmpl w:val="F59890E6"/>
    <w:lvl w:ilvl="0" w:tplc="5CAA5D3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E21026C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E55EE10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C5D8AA5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00CE4B1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90EE82D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8AD6C58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E68AEA5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E21248F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14" w15:restartNumberingAfterBreak="0">
    <w:nsid w:val="299B4AE6"/>
    <w:multiLevelType w:val="hybridMultilevel"/>
    <w:tmpl w:val="61E8737E"/>
    <w:lvl w:ilvl="0" w:tplc="172EC57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AB80DAC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61464E1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E8D48B6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E694764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E00EFFF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8210174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7E44611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625E13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15" w15:restartNumberingAfterBreak="0">
    <w:nsid w:val="29A849DA"/>
    <w:multiLevelType w:val="hybridMultilevel"/>
    <w:tmpl w:val="D870F730"/>
    <w:lvl w:ilvl="0" w:tplc="A6B622F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B87E6A2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E9CA8DC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F850A6E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B8540D5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FC5AA1F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2D06948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037C2D2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048E1A7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16" w15:restartNumberingAfterBreak="0">
    <w:nsid w:val="30A30B14"/>
    <w:multiLevelType w:val="hybridMultilevel"/>
    <w:tmpl w:val="6912505E"/>
    <w:lvl w:ilvl="0" w:tplc="792038E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4D34436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E656EE0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4A5ABBD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A8847A5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1C26210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0E366FC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B1A8051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72DA924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17" w15:restartNumberingAfterBreak="0">
    <w:nsid w:val="32D60358"/>
    <w:multiLevelType w:val="hybridMultilevel"/>
    <w:tmpl w:val="C80ADDF0"/>
    <w:lvl w:ilvl="0" w:tplc="D7A6B4E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A85AF35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095430F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0724705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47A2655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79065B4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324C0BA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7784808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6A4A110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18" w15:restartNumberingAfterBreak="0">
    <w:nsid w:val="331C6CED"/>
    <w:multiLevelType w:val="hybridMultilevel"/>
    <w:tmpl w:val="401607CA"/>
    <w:lvl w:ilvl="0" w:tplc="58D68A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857157"/>
    <w:multiLevelType w:val="singleLevel"/>
    <w:tmpl w:val="B9080D4A"/>
    <w:lvl w:ilvl="0">
      <w:numFmt w:val="bullet"/>
      <w:pStyle w:val="cour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36367706"/>
    <w:multiLevelType w:val="hybridMultilevel"/>
    <w:tmpl w:val="2BB665F6"/>
    <w:lvl w:ilvl="0" w:tplc="2000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36977E94"/>
    <w:multiLevelType w:val="hybridMultilevel"/>
    <w:tmpl w:val="94DC5E52"/>
    <w:lvl w:ilvl="0" w:tplc="F38C075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73F2797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1DCA22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ECD6546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A0F6A2C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A7481A7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C594636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7AEC0B6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EA3E05F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22" w15:restartNumberingAfterBreak="0">
    <w:nsid w:val="3A6F6D04"/>
    <w:multiLevelType w:val="hybridMultilevel"/>
    <w:tmpl w:val="00285040"/>
    <w:lvl w:ilvl="0" w:tplc="AD1C9B9A">
      <w:start w:val="2"/>
      <w:numFmt w:val="bullet"/>
      <w:lvlText w:val="-"/>
      <w:lvlJc w:val="left"/>
      <w:pPr>
        <w:ind w:left="720" w:hanging="360"/>
      </w:pPr>
      <w:rPr>
        <w:rFonts w:hint="default" w:ascii="Calibri Light" w:hAnsi="Calibri Light" w:cs="Calibri Light" w:eastAsiaTheme="minorHAnsi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CE60480"/>
    <w:multiLevelType w:val="hybridMultilevel"/>
    <w:tmpl w:val="D1CAD0E0"/>
    <w:lvl w:ilvl="0" w:tplc="AD1C9B9A">
      <w:start w:val="2"/>
      <w:numFmt w:val="bullet"/>
      <w:lvlText w:val="-"/>
      <w:lvlJc w:val="left"/>
      <w:pPr>
        <w:ind w:left="1080" w:hanging="360"/>
      </w:pPr>
      <w:rPr>
        <w:rFonts w:hint="default" w:ascii="Calibri Light" w:hAnsi="Calibri Light" w:cs="Calibri Light" w:eastAsiaTheme="minorHAnsi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3D22006C"/>
    <w:multiLevelType w:val="hybridMultilevel"/>
    <w:tmpl w:val="8E5CE7CA"/>
    <w:lvl w:ilvl="0" w:tplc="D2B288A8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C27CC6"/>
    <w:multiLevelType w:val="hybridMultilevel"/>
    <w:tmpl w:val="3702A876"/>
    <w:lvl w:ilvl="0" w:tplc="040C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3E6A3605"/>
    <w:multiLevelType w:val="hybridMultilevel"/>
    <w:tmpl w:val="14E28B30"/>
    <w:lvl w:ilvl="0" w:tplc="3A008C5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6CD822D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CCE4FBE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A1CEF67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CDFA8D1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3092CF7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903CC5D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3B1E36A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23526AB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27" w15:restartNumberingAfterBreak="0">
    <w:nsid w:val="41E366D9"/>
    <w:multiLevelType w:val="hybridMultilevel"/>
    <w:tmpl w:val="0C600EEE"/>
    <w:lvl w:ilvl="0" w:tplc="276CA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736546"/>
    <w:multiLevelType w:val="hybridMultilevel"/>
    <w:tmpl w:val="13EA5C54"/>
    <w:lvl w:ilvl="0" w:tplc="6BF8898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96E8C0D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6AE8B58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9EDCEA4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723A94A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87706D6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7D162F9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3B6AC96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E44A74E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29" w15:restartNumberingAfterBreak="0">
    <w:nsid w:val="428110A8"/>
    <w:multiLevelType w:val="hybridMultilevel"/>
    <w:tmpl w:val="4300C6E0"/>
    <w:lvl w:ilvl="0" w:tplc="73CAA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3269FB"/>
    <w:multiLevelType w:val="hybridMultilevel"/>
    <w:tmpl w:val="26BEC5D2"/>
    <w:lvl w:ilvl="0" w:tplc="8EAAA1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2F0ED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3E622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3D8D3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EE036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A5E76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1E46F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56ACB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39437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44F415C"/>
    <w:multiLevelType w:val="hybridMultilevel"/>
    <w:tmpl w:val="4AE00274"/>
    <w:lvl w:ilvl="0" w:tplc="7866488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883010F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302433B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05C0170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94CA9CB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9CC8533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FC002F5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1500EBF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1F7050F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32" w15:restartNumberingAfterBreak="0">
    <w:nsid w:val="46AF5C7F"/>
    <w:multiLevelType w:val="hybridMultilevel"/>
    <w:tmpl w:val="82A6AD9E"/>
    <w:lvl w:ilvl="0" w:tplc="387A178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586C83B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578CE7B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AED49BD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1598D0B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B732974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60E6C46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3CDC1DC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6E1CB5A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33" w15:restartNumberingAfterBreak="0">
    <w:nsid w:val="4ACA619D"/>
    <w:multiLevelType w:val="hybridMultilevel"/>
    <w:tmpl w:val="EC82F56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5D4D43"/>
    <w:multiLevelType w:val="hybridMultilevel"/>
    <w:tmpl w:val="8E9ED102"/>
    <w:lvl w:ilvl="0" w:tplc="BA1C5F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715AFF5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59EE86A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5364839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30A0F87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8B06D77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A7E8041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6BDEB65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DF5C47C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35" w15:restartNumberingAfterBreak="0">
    <w:nsid w:val="55950BF9"/>
    <w:multiLevelType w:val="hybridMultilevel"/>
    <w:tmpl w:val="901E51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F28D1"/>
    <w:multiLevelType w:val="multilevel"/>
    <w:tmpl w:val="06CAB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5A134661"/>
    <w:multiLevelType w:val="hybridMultilevel"/>
    <w:tmpl w:val="8E0E3220"/>
    <w:lvl w:ilvl="0" w:tplc="7FAC75B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D5628AB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0292D63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68D88A5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9F3A1B7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27F2D36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5C823C7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4D50793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D36C734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38" w15:restartNumberingAfterBreak="0">
    <w:nsid w:val="5ADC787D"/>
    <w:multiLevelType w:val="hybridMultilevel"/>
    <w:tmpl w:val="5876FC3A"/>
    <w:lvl w:ilvl="0" w:tplc="DC5E87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B4672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3920F8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52A86A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F7A6E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2F82FD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3D47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72EB5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CB6F1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9" w15:restartNumberingAfterBreak="0">
    <w:nsid w:val="643817C5"/>
    <w:multiLevelType w:val="hybridMultilevel"/>
    <w:tmpl w:val="3958651A"/>
    <w:lvl w:ilvl="0" w:tplc="2F7CF96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957EA7"/>
    <w:multiLevelType w:val="hybridMultilevel"/>
    <w:tmpl w:val="380A5A10"/>
    <w:lvl w:ilvl="0" w:tplc="78389FBA">
      <w:start w:val="3"/>
      <w:numFmt w:val="bullet"/>
      <w:lvlText w:val="-"/>
      <w:lvlJc w:val="left"/>
      <w:pPr>
        <w:ind w:left="825" w:hanging="360"/>
      </w:pPr>
      <w:rPr>
        <w:rFonts w:hint="default" w:ascii="Segoe UI Semilight" w:hAnsi="Segoe UI Semilight" w:eastAsia="Times New Roman" w:cs="Segoe UI Semiligh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abstractNum w:abstractNumId="41" w15:restartNumberingAfterBreak="0">
    <w:nsid w:val="69CD2B94"/>
    <w:multiLevelType w:val="hybridMultilevel"/>
    <w:tmpl w:val="0ED8FBA8"/>
    <w:lvl w:ilvl="0" w:tplc="06065F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ACBAFDD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C2B8B94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AF2A5F6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77CADF4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A406054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D4CE892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21FE5E1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8348DB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42" w15:restartNumberingAfterBreak="0">
    <w:nsid w:val="732534A6"/>
    <w:multiLevelType w:val="hybridMultilevel"/>
    <w:tmpl w:val="FE6E4A7A"/>
    <w:lvl w:ilvl="0" w:tplc="B0485CF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B5A611D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D066596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00BA565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65F27F1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82FEBE8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AB82150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7D90595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CC8237D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43" w15:restartNumberingAfterBreak="0">
    <w:nsid w:val="73C518CE"/>
    <w:multiLevelType w:val="hybridMultilevel"/>
    <w:tmpl w:val="E20200A2"/>
    <w:lvl w:ilvl="0" w:tplc="65B67B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4C44EB2"/>
    <w:multiLevelType w:val="hybridMultilevel"/>
    <w:tmpl w:val="A7FE62BC"/>
    <w:lvl w:ilvl="0" w:tplc="533A3BA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F5C8B22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9500CDD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1C9A884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AC3A9AF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5B7AC55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2CC25F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EF20661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17F0A0F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45" w15:restartNumberingAfterBreak="0">
    <w:nsid w:val="75615699"/>
    <w:multiLevelType w:val="hybridMultilevel"/>
    <w:tmpl w:val="D6CAAA46"/>
    <w:lvl w:ilvl="0" w:tplc="C0FC341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C1D234E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173CC15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0FAA4F8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11CC1D4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BFD4C80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236C6A1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658AC98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4A9A53C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abstractNum w:abstractNumId="46" w15:restartNumberingAfterBreak="0">
    <w:nsid w:val="7DCE2D79"/>
    <w:multiLevelType w:val="hybridMultilevel"/>
    <w:tmpl w:val="B9A0E7E8"/>
    <w:lvl w:ilvl="0" w:tplc="60B0C128">
      <w:start w:val="2"/>
      <w:numFmt w:val="bullet"/>
      <w:lvlText w:val="-"/>
      <w:lvlJc w:val="left"/>
      <w:pPr>
        <w:ind w:left="1080" w:hanging="360"/>
      </w:pPr>
      <w:rPr>
        <w:rFonts w:hint="default" w:ascii="Calibri Light" w:hAnsi="Calibri Light" w:cs="Calibri Light" w:eastAsiaTheme="minorHAns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085416654">
    <w:abstractNumId w:val="19"/>
  </w:num>
  <w:num w:numId="2" w16cid:durableId="799420694">
    <w:abstractNumId w:val="36"/>
  </w:num>
  <w:num w:numId="3" w16cid:durableId="1788618131">
    <w:abstractNumId w:val="35"/>
  </w:num>
  <w:num w:numId="4" w16cid:durableId="1783569868">
    <w:abstractNumId w:val="10"/>
  </w:num>
  <w:num w:numId="5" w16cid:durableId="489172866">
    <w:abstractNumId w:val="39"/>
  </w:num>
  <w:num w:numId="6" w16cid:durableId="1682731866">
    <w:abstractNumId w:val="24"/>
  </w:num>
  <w:num w:numId="7" w16cid:durableId="2051105303">
    <w:abstractNumId w:val="14"/>
  </w:num>
  <w:num w:numId="8" w16cid:durableId="294915082">
    <w:abstractNumId w:val="12"/>
  </w:num>
  <w:num w:numId="9" w16cid:durableId="695888818">
    <w:abstractNumId w:val="44"/>
  </w:num>
  <w:num w:numId="10" w16cid:durableId="311957387">
    <w:abstractNumId w:val="21"/>
  </w:num>
  <w:num w:numId="11" w16cid:durableId="1382290080">
    <w:abstractNumId w:val="34"/>
  </w:num>
  <w:num w:numId="12" w16cid:durableId="211499022">
    <w:abstractNumId w:val="28"/>
  </w:num>
  <w:num w:numId="13" w16cid:durableId="731972871">
    <w:abstractNumId w:val="31"/>
  </w:num>
  <w:num w:numId="14" w16cid:durableId="1772966429">
    <w:abstractNumId w:val="46"/>
  </w:num>
  <w:num w:numId="15" w16cid:durableId="1522743859">
    <w:abstractNumId w:val="38"/>
  </w:num>
  <w:num w:numId="16" w16cid:durableId="1916471943">
    <w:abstractNumId w:val="23"/>
  </w:num>
  <w:num w:numId="17" w16cid:durableId="1422023886">
    <w:abstractNumId w:val="41"/>
  </w:num>
  <w:num w:numId="18" w16cid:durableId="1169440551">
    <w:abstractNumId w:val="8"/>
  </w:num>
  <w:num w:numId="19" w16cid:durableId="1565874237">
    <w:abstractNumId w:val="32"/>
  </w:num>
  <w:num w:numId="20" w16cid:durableId="535508272">
    <w:abstractNumId w:val="22"/>
  </w:num>
  <w:num w:numId="21" w16cid:durableId="1063943777">
    <w:abstractNumId w:val="37"/>
  </w:num>
  <w:num w:numId="22" w16cid:durableId="680546404">
    <w:abstractNumId w:val="20"/>
  </w:num>
  <w:num w:numId="23" w16cid:durableId="1920747750">
    <w:abstractNumId w:val="42"/>
  </w:num>
  <w:num w:numId="24" w16cid:durableId="1412392138">
    <w:abstractNumId w:val="18"/>
  </w:num>
  <w:num w:numId="25" w16cid:durableId="2133741916">
    <w:abstractNumId w:val="1"/>
  </w:num>
  <w:num w:numId="26" w16cid:durableId="1659772418">
    <w:abstractNumId w:val="30"/>
  </w:num>
  <w:num w:numId="27" w16cid:durableId="985014335">
    <w:abstractNumId w:val="3"/>
  </w:num>
  <w:num w:numId="28" w16cid:durableId="1439183539">
    <w:abstractNumId w:val="15"/>
  </w:num>
  <w:num w:numId="29" w16cid:durableId="436415161">
    <w:abstractNumId w:val="6"/>
  </w:num>
  <w:num w:numId="30" w16cid:durableId="672418421">
    <w:abstractNumId w:val="16"/>
  </w:num>
  <w:num w:numId="31" w16cid:durableId="1665891940">
    <w:abstractNumId w:val="13"/>
  </w:num>
  <w:num w:numId="32" w16cid:durableId="314459216">
    <w:abstractNumId w:val="9"/>
  </w:num>
  <w:num w:numId="33" w16cid:durableId="180559000">
    <w:abstractNumId w:val="17"/>
  </w:num>
  <w:num w:numId="34" w16cid:durableId="615332923">
    <w:abstractNumId w:val="4"/>
  </w:num>
  <w:num w:numId="35" w16cid:durableId="1079864289">
    <w:abstractNumId w:val="45"/>
  </w:num>
  <w:num w:numId="36" w16cid:durableId="950207848">
    <w:abstractNumId w:val="26"/>
  </w:num>
  <w:num w:numId="37" w16cid:durableId="1924877673">
    <w:abstractNumId w:val="2"/>
  </w:num>
  <w:num w:numId="38" w16cid:durableId="1617717277">
    <w:abstractNumId w:val="40"/>
  </w:num>
  <w:num w:numId="39" w16cid:durableId="1663388062">
    <w:abstractNumId w:val="43"/>
  </w:num>
  <w:num w:numId="40" w16cid:durableId="1198928615">
    <w:abstractNumId w:val="0"/>
  </w:num>
  <w:num w:numId="41" w16cid:durableId="1532570215">
    <w:abstractNumId w:val="25"/>
  </w:num>
  <w:num w:numId="42" w16cid:durableId="851064610">
    <w:abstractNumId w:val="5"/>
  </w:num>
  <w:num w:numId="43" w16cid:durableId="1753164084">
    <w:abstractNumId w:val="29"/>
  </w:num>
  <w:num w:numId="44" w16cid:durableId="808594645">
    <w:abstractNumId w:val="11"/>
  </w:num>
  <w:num w:numId="45" w16cid:durableId="591209628">
    <w:abstractNumId w:val="27"/>
  </w:num>
  <w:num w:numId="46" w16cid:durableId="1328558793">
    <w:abstractNumId w:val="7"/>
  </w:num>
  <w:num w:numId="47" w16cid:durableId="475344683">
    <w:abstractNumId w:val="33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80"/>
  <w:attachedTemplate r:id="rId1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2EB"/>
    <w:rsid w:val="0003365F"/>
    <w:rsid w:val="00036E4E"/>
    <w:rsid w:val="00047655"/>
    <w:rsid w:val="00056D3F"/>
    <w:rsid w:val="000607A5"/>
    <w:rsid w:val="00066EED"/>
    <w:rsid w:val="00073D50"/>
    <w:rsid w:val="00074F4F"/>
    <w:rsid w:val="00077094"/>
    <w:rsid w:val="0009418B"/>
    <w:rsid w:val="00097837"/>
    <w:rsid w:val="000A2FDF"/>
    <w:rsid w:val="000A69EC"/>
    <w:rsid w:val="000C2A41"/>
    <w:rsid w:val="000D1251"/>
    <w:rsid w:val="000D337F"/>
    <w:rsid w:val="000D7F0B"/>
    <w:rsid w:val="000E01FB"/>
    <w:rsid w:val="000E0278"/>
    <w:rsid w:val="000F1E0F"/>
    <w:rsid w:val="00104354"/>
    <w:rsid w:val="00106808"/>
    <w:rsid w:val="00126B0A"/>
    <w:rsid w:val="001319A5"/>
    <w:rsid w:val="00152658"/>
    <w:rsid w:val="0016071E"/>
    <w:rsid w:val="00162E70"/>
    <w:rsid w:val="001650D2"/>
    <w:rsid w:val="001764A3"/>
    <w:rsid w:val="00182897"/>
    <w:rsid w:val="00195189"/>
    <w:rsid w:val="001A1172"/>
    <w:rsid w:val="001B702B"/>
    <w:rsid w:val="001D0A80"/>
    <w:rsid w:val="001D17DB"/>
    <w:rsid w:val="001E12EC"/>
    <w:rsid w:val="001E290E"/>
    <w:rsid w:val="002037C1"/>
    <w:rsid w:val="00210A67"/>
    <w:rsid w:val="00210C95"/>
    <w:rsid w:val="00213D02"/>
    <w:rsid w:val="002228A3"/>
    <w:rsid w:val="00224551"/>
    <w:rsid w:val="00233B28"/>
    <w:rsid w:val="00233BF4"/>
    <w:rsid w:val="0023EC4E"/>
    <w:rsid w:val="00246BFE"/>
    <w:rsid w:val="00251F16"/>
    <w:rsid w:val="00251F35"/>
    <w:rsid w:val="00254233"/>
    <w:rsid w:val="002668E7"/>
    <w:rsid w:val="002911E6"/>
    <w:rsid w:val="0029166F"/>
    <w:rsid w:val="00295A67"/>
    <w:rsid w:val="002C0513"/>
    <w:rsid w:val="002C12EB"/>
    <w:rsid w:val="002C134A"/>
    <w:rsid w:val="002C1F4A"/>
    <w:rsid w:val="002C7074"/>
    <w:rsid w:val="002C7218"/>
    <w:rsid w:val="002C78C2"/>
    <w:rsid w:val="002F5FC1"/>
    <w:rsid w:val="002F7485"/>
    <w:rsid w:val="003077A0"/>
    <w:rsid w:val="00307CB0"/>
    <w:rsid w:val="00324A39"/>
    <w:rsid w:val="00326EEE"/>
    <w:rsid w:val="0033347D"/>
    <w:rsid w:val="003350D3"/>
    <w:rsid w:val="00343B90"/>
    <w:rsid w:val="003A0E13"/>
    <w:rsid w:val="003A14FF"/>
    <w:rsid w:val="003B3E62"/>
    <w:rsid w:val="003B413E"/>
    <w:rsid w:val="003B53C2"/>
    <w:rsid w:val="003B7621"/>
    <w:rsid w:val="003C08CD"/>
    <w:rsid w:val="003C0ADC"/>
    <w:rsid w:val="003C6B8B"/>
    <w:rsid w:val="003C77BA"/>
    <w:rsid w:val="003D012E"/>
    <w:rsid w:val="003D6BF9"/>
    <w:rsid w:val="00400404"/>
    <w:rsid w:val="0041220E"/>
    <w:rsid w:val="00413993"/>
    <w:rsid w:val="00416F0D"/>
    <w:rsid w:val="00420523"/>
    <w:rsid w:val="004242A2"/>
    <w:rsid w:val="004251A4"/>
    <w:rsid w:val="00432920"/>
    <w:rsid w:val="004355C7"/>
    <w:rsid w:val="00436D8F"/>
    <w:rsid w:val="00441550"/>
    <w:rsid w:val="00447E82"/>
    <w:rsid w:val="00455FE0"/>
    <w:rsid w:val="004616C3"/>
    <w:rsid w:val="0048179D"/>
    <w:rsid w:val="00497765"/>
    <w:rsid w:val="004B0BC8"/>
    <w:rsid w:val="004B78CC"/>
    <w:rsid w:val="004D6AA9"/>
    <w:rsid w:val="00532C75"/>
    <w:rsid w:val="00550B1F"/>
    <w:rsid w:val="005512EB"/>
    <w:rsid w:val="0055397B"/>
    <w:rsid w:val="0056414F"/>
    <w:rsid w:val="005703F5"/>
    <w:rsid w:val="00571A45"/>
    <w:rsid w:val="005739F9"/>
    <w:rsid w:val="00576B51"/>
    <w:rsid w:val="005807B6"/>
    <w:rsid w:val="0059363D"/>
    <w:rsid w:val="005A5816"/>
    <w:rsid w:val="005E14F6"/>
    <w:rsid w:val="005E178E"/>
    <w:rsid w:val="005E1B2A"/>
    <w:rsid w:val="005E6D53"/>
    <w:rsid w:val="005F2046"/>
    <w:rsid w:val="005F55A8"/>
    <w:rsid w:val="00607E7D"/>
    <w:rsid w:val="00612469"/>
    <w:rsid w:val="00623DED"/>
    <w:rsid w:val="00630686"/>
    <w:rsid w:val="006333D7"/>
    <w:rsid w:val="00647783"/>
    <w:rsid w:val="00653AD7"/>
    <w:rsid w:val="00665226"/>
    <w:rsid w:val="00666FF5"/>
    <w:rsid w:val="00675E93"/>
    <w:rsid w:val="006762F8"/>
    <w:rsid w:val="006764B4"/>
    <w:rsid w:val="00692A04"/>
    <w:rsid w:val="006A1901"/>
    <w:rsid w:val="006A533D"/>
    <w:rsid w:val="006B2A26"/>
    <w:rsid w:val="006B3846"/>
    <w:rsid w:val="006B684D"/>
    <w:rsid w:val="006C7BC9"/>
    <w:rsid w:val="006D2BBA"/>
    <w:rsid w:val="006D7794"/>
    <w:rsid w:val="006E0674"/>
    <w:rsid w:val="006F2A7A"/>
    <w:rsid w:val="006F4142"/>
    <w:rsid w:val="006F419F"/>
    <w:rsid w:val="006F5690"/>
    <w:rsid w:val="006F598D"/>
    <w:rsid w:val="00704299"/>
    <w:rsid w:val="0071068A"/>
    <w:rsid w:val="00721C22"/>
    <w:rsid w:val="00745227"/>
    <w:rsid w:val="00750C44"/>
    <w:rsid w:val="00767B94"/>
    <w:rsid w:val="007708F3"/>
    <w:rsid w:val="00780A56"/>
    <w:rsid w:val="0078242E"/>
    <w:rsid w:val="00793E16"/>
    <w:rsid w:val="0079754E"/>
    <w:rsid w:val="007A1E96"/>
    <w:rsid w:val="007A7079"/>
    <w:rsid w:val="007D2873"/>
    <w:rsid w:val="007D7390"/>
    <w:rsid w:val="007E5890"/>
    <w:rsid w:val="007F1FA1"/>
    <w:rsid w:val="007F275A"/>
    <w:rsid w:val="00803FF2"/>
    <w:rsid w:val="00807000"/>
    <w:rsid w:val="00813408"/>
    <w:rsid w:val="00814D5C"/>
    <w:rsid w:val="008202CE"/>
    <w:rsid w:val="0084280C"/>
    <w:rsid w:val="00847721"/>
    <w:rsid w:val="00852C82"/>
    <w:rsid w:val="008612E8"/>
    <w:rsid w:val="00866969"/>
    <w:rsid w:val="00874DBD"/>
    <w:rsid w:val="00885B10"/>
    <w:rsid w:val="00887DCF"/>
    <w:rsid w:val="008A05D6"/>
    <w:rsid w:val="008A2075"/>
    <w:rsid w:val="008B40A4"/>
    <w:rsid w:val="008B4C6C"/>
    <w:rsid w:val="008C0A46"/>
    <w:rsid w:val="008C2A43"/>
    <w:rsid w:val="008C5C77"/>
    <w:rsid w:val="008C618B"/>
    <w:rsid w:val="008C6D3B"/>
    <w:rsid w:val="008C6D55"/>
    <w:rsid w:val="008D1BB7"/>
    <w:rsid w:val="008D4575"/>
    <w:rsid w:val="008F3C02"/>
    <w:rsid w:val="009007CF"/>
    <w:rsid w:val="00922EC8"/>
    <w:rsid w:val="00947378"/>
    <w:rsid w:val="009474E8"/>
    <w:rsid w:val="0095177A"/>
    <w:rsid w:val="00956CA9"/>
    <w:rsid w:val="00964C42"/>
    <w:rsid w:val="00965090"/>
    <w:rsid w:val="00974E7E"/>
    <w:rsid w:val="009769F5"/>
    <w:rsid w:val="00977FBE"/>
    <w:rsid w:val="00980F30"/>
    <w:rsid w:val="00995DF9"/>
    <w:rsid w:val="009B1417"/>
    <w:rsid w:val="009E78C8"/>
    <w:rsid w:val="009F36A4"/>
    <w:rsid w:val="009F591C"/>
    <w:rsid w:val="00A05DF8"/>
    <w:rsid w:val="00A116D4"/>
    <w:rsid w:val="00A22B1E"/>
    <w:rsid w:val="00A241E0"/>
    <w:rsid w:val="00A24F17"/>
    <w:rsid w:val="00A25778"/>
    <w:rsid w:val="00A26F8C"/>
    <w:rsid w:val="00A50B5E"/>
    <w:rsid w:val="00A53537"/>
    <w:rsid w:val="00A53F71"/>
    <w:rsid w:val="00A54C1E"/>
    <w:rsid w:val="00A827E7"/>
    <w:rsid w:val="00AA34DA"/>
    <w:rsid w:val="00AA76E6"/>
    <w:rsid w:val="00AB6DEC"/>
    <w:rsid w:val="00AC4EAC"/>
    <w:rsid w:val="00AE02EE"/>
    <w:rsid w:val="00AE0586"/>
    <w:rsid w:val="00AE0B7F"/>
    <w:rsid w:val="00AF2E36"/>
    <w:rsid w:val="00B15E5F"/>
    <w:rsid w:val="00B34920"/>
    <w:rsid w:val="00B35DD9"/>
    <w:rsid w:val="00B43381"/>
    <w:rsid w:val="00B45563"/>
    <w:rsid w:val="00B61BCC"/>
    <w:rsid w:val="00B63390"/>
    <w:rsid w:val="00B73830"/>
    <w:rsid w:val="00B83A99"/>
    <w:rsid w:val="00B845A5"/>
    <w:rsid w:val="00B92B28"/>
    <w:rsid w:val="00B9654D"/>
    <w:rsid w:val="00BA0AE8"/>
    <w:rsid w:val="00BA3B48"/>
    <w:rsid w:val="00BB3381"/>
    <w:rsid w:val="00BB78DE"/>
    <w:rsid w:val="00BC25B6"/>
    <w:rsid w:val="00BC4E23"/>
    <w:rsid w:val="00BD15EE"/>
    <w:rsid w:val="00BD201D"/>
    <w:rsid w:val="00BD53FE"/>
    <w:rsid w:val="00BF653A"/>
    <w:rsid w:val="00C07FE0"/>
    <w:rsid w:val="00C16AC5"/>
    <w:rsid w:val="00C23B58"/>
    <w:rsid w:val="00C25233"/>
    <w:rsid w:val="00C25F6D"/>
    <w:rsid w:val="00C35FC8"/>
    <w:rsid w:val="00C53713"/>
    <w:rsid w:val="00C5672F"/>
    <w:rsid w:val="00C66209"/>
    <w:rsid w:val="00C715E5"/>
    <w:rsid w:val="00C75AE0"/>
    <w:rsid w:val="00C77A20"/>
    <w:rsid w:val="00C90143"/>
    <w:rsid w:val="00C92F50"/>
    <w:rsid w:val="00C97B46"/>
    <w:rsid w:val="00CA5369"/>
    <w:rsid w:val="00CB2C47"/>
    <w:rsid w:val="00CC24AD"/>
    <w:rsid w:val="00CD18CC"/>
    <w:rsid w:val="00CD4AA4"/>
    <w:rsid w:val="00D00464"/>
    <w:rsid w:val="00D02BC0"/>
    <w:rsid w:val="00D03D6D"/>
    <w:rsid w:val="00D13304"/>
    <w:rsid w:val="00D14519"/>
    <w:rsid w:val="00D2448E"/>
    <w:rsid w:val="00D33A2E"/>
    <w:rsid w:val="00D41695"/>
    <w:rsid w:val="00D41D63"/>
    <w:rsid w:val="00D45B0E"/>
    <w:rsid w:val="00D670D5"/>
    <w:rsid w:val="00D80B2A"/>
    <w:rsid w:val="00D95251"/>
    <w:rsid w:val="00DB1B2B"/>
    <w:rsid w:val="00DB1DAD"/>
    <w:rsid w:val="00DB361A"/>
    <w:rsid w:val="00DB36D6"/>
    <w:rsid w:val="00DD6303"/>
    <w:rsid w:val="00DE5859"/>
    <w:rsid w:val="00DF6B99"/>
    <w:rsid w:val="00E167F2"/>
    <w:rsid w:val="00E21BFF"/>
    <w:rsid w:val="00E27464"/>
    <w:rsid w:val="00E277E1"/>
    <w:rsid w:val="00E3460B"/>
    <w:rsid w:val="00E41208"/>
    <w:rsid w:val="00E56879"/>
    <w:rsid w:val="00E61269"/>
    <w:rsid w:val="00E6519A"/>
    <w:rsid w:val="00E73652"/>
    <w:rsid w:val="00E832D6"/>
    <w:rsid w:val="00E93CA8"/>
    <w:rsid w:val="00EA4C4E"/>
    <w:rsid w:val="00EB50DB"/>
    <w:rsid w:val="00EC68FE"/>
    <w:rsid w:val="00EC753F"/>
    <w:rsid w:val="00ED15B9"/>
    <w:rsid w:val="00ED23E3"/>
    <w:rsid w:val="00EE205E"/>
    <w:rsid w:val="00EE4A9E"/>
    <w:rsid w:val="00EE4F1D"/>
    <w:rsid w:val="00EE5902"/>
    <w:rsid w:val="00EF0AF1"/>
    <w:rsid w:val="00EF44FB"/>
    <w:rsid w:val="00EF4E37"/>
    <w:rsid w:val="00F17FAD"/>
    <w:rsid w:val="00F36E16"/>
    <w:rsid w:val="00F40359"/>
    <w:rsid w:val="00F55996"/>
    <w:rsid w:val="00F67C1B"/>
    <w:rsid w:val="00F761B1"/>
    <w:rsid w:val="00F839CB"/>
    <w:rsid w:val="00F93385"/>
    <w:rsid w:val="00F949C0"/>
    <w:rsid w:val="00F95561"/>
    <w:rsid w:val="00FA37EE"/>
    <w:rsid w:val="00FA7E16"/>
    <w:rsid w:val="00FB01A6"/>
    <w:rsid w:val="00FB7E7A"/>
    <w:rsid w:val="02F9126A"/>
    <w:rsid w:val="033D28E3"/>
    <w:rsid w:val="0360B5AB"/>
    <w:rsid w:val="05343EAB"/>
    <w:rsid w:val="0D451CE6"/>
    <w:rsid w:val="0DD89193"/>
    <w:rsid w:val="0F398F4C"/>
    <w:rsid w:val="0FF606E8"/>
    <w:rsid w:val="0FF7A3EA"/>
    <w:rsid w:val="109D47AD"/>
    <w:rsid w:val="10BD8331"/>
    <w:rsid w:val="123605D2"/>
    <w:rsid w:val="125B7551"/>
    <w:rsid w:val="13F1C8A0"/>
    <w:rsid w:val="16D3553F"/>
    <w:rsid w:val="16EBBE96"/>
    <w:rsid w:val="1759DE17"/>
    <w:rsid w:val="17A5D5D7"/>
    <w:rsid w:val="17D74A72"/>
    <w:rsid w:val="1912AC3C"/>
    <w:rsid w:val="1C3D26DB"/>
    <w:rsid w:val="1D861B75"/>
    <w:rsid w:val="2077B18B"/>
    <w:rsid w:val="20812243"/>
    <w:rsid w:val="218E6384"/>
    <w:rsid w:val="2211C871"/>
    <w:rsid w:val="24467B6A"/>
    <w:rsid w:val="24CD104A"/>
    <w:rsid w:val="2630A706"/>
    <w:rsid w:val="2B3321F9"/>
    <w:rsid w:val="2E3E580C"/>
    <w:rsid w:val="2EE955BB"/>
    <w:rsid w:val="315DBE05"/>
    <w:rsid w:val="36E42448"/>
    <w:rsid w:val="3797DABA"/>
    <w:rsid w:val="37CB7161"/>
    <w:rsid w:val="39EAEAFA"/>
    <w:rsid w:val="3A6EB45A"/>
    <w:rsid w:val="3A9F55D2"/>
    <w:rsid w:val="3B8E3C28"/>
    <w:rsid w:val="3BB5D754"/>
    <w:rsid w:val="3C295C42"/>
    <w:rsid w:val="416FCCA8"/>
    <w:rsid w:val="44140C68"/>
    <w:rsid w:val="45A1AD1C"/>
    <w:rsid w:val="478C0340"/>
    <w:rsid w:val="4825D0E1"/>
    <w:rsid w:val="4E96025F"/>
    <w:rsid w:val="507E0A71"/>
    <w:rsid w:val="52F1775F"/>
    <w:rsid w:val="5309C3F4"/>
    <w:rsid w:val="5374F8C5"/>
    <w:rsid w:val="543E6175"/>
    <w:rsid w:val="59C20D88"/>
    <w:rsid w:val="5CF36ECA"/>
    <w:rsid w:val="60008968"/>
    <w:rsid w:val="60F728A2"/>
    <w:rsid w:val="61D31857"/>
    <w:rsid w:val="62793000"/>
    <w:rsid w:val="63BF718A"/>
    <w:rsid w:val="664DBF89"/>
    <w:rsid w:val="6884A71E"/>
    <w:rsid w:val="69371222"/>
    <w:rsid w:val="6D428B6A"/>
    <w:rsid w:val="6DC467AE"/>
    <w:rsid w:val="6E6F7468"/>
    <w:rsid w:val="6FA32EB6"/>
    <w:rsid w:val="6FC4E26C"/>
    <w:rsid w:val="70B46FE9"/>
    <w:rsid w:val="70EDDF9F"/>
    <w:rsid w:val="744C0437"/>
    <w:rsid w:val="754A7B21"/>
    <w:rsid w:val="756D30CD"/>
    <w:rsid w:val="79379182"/>
    <w:rsid w:val="7B07F668"/>
    <w:rsid w:val="7CD88C2B"/>
    <w:rsid w:val="7D916DA3"/>
    <w:rsid w:val="7F535B9D"/>
    <w:rsid w:val="7F686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BCFE3"/>
  <w15:docId w15:val="{717D92D7-D074-4F29-B354-95CB90E501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7485"/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793E16"/>
    <w:pPr>
      <w:keepNext/>
      <w:bidi/>
      <w:outlineLvl w:val="7"/>
    </w:pPr>
    <w:rPr>
      <w:u w:val="single"/>
      <w:lang w:val="en-US" w:eastAsia="en-US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485"/>
    <w:pPr>
      <w:spacing w:after="200" w:line="276" w:lineRule="auto"/>
      <w:ind w:left="720"/>
      <w:contextualSpacing/>
    </w:pPr>
    <w:rPr>
      <w:rFonts w:ascii="Calibri" w:hAnsi="Calibri" w:eastAsia="Calibri" w:cs="Arial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F7485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2F7485"/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F7485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2F7485"/>
    <w:rPr>
      <w:rFonts w:ascii="Times New Roman" w:hAnsi="Times New Roman" w:eastAsia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2F7485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A3B48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BA3B48"/>
    <w:rPr>
      <w:rFonts w:ascii="Tahoma" w:hAnsi="Tahoma" w:eastAsia="Times New Roman" w:cs="Tahoma"/>
      <w:sz w:val="16"/>
      <w:szCs w:val="16"/>
      <w:lang w:eastAsia="fr-FR"/>
    </w:rPr>
  </w:style>
  <w:style w:type="table" w:styleId="Grilleclaire-Accent5">
    <w:name w:val="Light Grid Accent 5"/>
    <w:basedOn w:val="TableauNormal"/>
    <w:uiPriority w:val="62"/>
    <w:rsid w:val="005F55A8"/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paragraph" w:styleId="Sansinterligne">
    <w:name w:val="No Spacing"/>
    <w:uiPriority w:val="1"/>
    <w:qFormat/>
    <w:rsid w:val="00D670D5"/>
  </w:style>
  <w:style w:type="table" w:styleId="Listeclaire-Accent2">
    <w:name w:val="Light List Accent 2"/>
    <w:basedOn w:val="TableauNormal"/>
    <w:uiPriority w:val="61"/>
    <w:rsid w:val="00D670D5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paragraph" w:styleId="5F6AEA512CC74B80B78940AC4F74C285" w:customStyle="1">
    <w:name w:val="5F6AEA512CC74B80B78940AC4F74C285"/>
    <w:rsid w:val="006D2BBA"/>
    <w:pPr>
      <w:spacing w:after="200" w:line="276" w:lineRule="auto"/>
    </w:pPr>
    <w:rPr>
      <w:rFonts w:eastAsiaTheme="minorEastAsia"/>
      <w:lang w:val="en-US"/>
    </w:rPr>
  </w:style>
  <w:style w:type="character" w:styleId="Titre8Car" w:customStyle="1">
    <w:name w:val="Titre 8 Car"/>
    <w:basedOn w:val="Policepardfaut"/>
    <w:link w:val="Titre8"/>
    <w:rsid w:val="00793E16"/>
    <w:rPr>
      <w:rFonts w:ascii="Times New Roman" w:hAnsi="Times New Roman" w:eastAsia="Times New Roman" w:cs="Times New Roman"/>
      <w:sz w:val="24"/>
      <w:szCs w:val="24"/>
      <w:u w:val="single"/>
      <w:lang w:val="en-US"/>
    </w:rPr>
  </w:style>
  <w:style w:type="paragraph" w:styleId="listenum1" w:customStyle="1">
    <w:name w:val="liste_num1"/>
    <w:basedOn w:val="Normal"/>
    <w:rsid w:val="00793E16"/>
    <w:pPr>
      <w:bidi/>
    </w:pPr>
    <w:rPr>
      <w:lang w:val="en-US" w:eastAsia="en-US"/>
    </w:rPr>
  </w:style>
  <w:style w:type="paragraph" w:styleId="Default" w:customStyle="1">
    <w:name w:val="Default"/>
    <w:rsid w:val="0025423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auGrille6Couleur-Accentuation1">
    <w:name w:val="Grid Table 6 Colorful Accent 1"/>
    <w:basedOn w:val="TableauNormal"/>
    <w:uiPriority w:val="51"/>
    <w:rsid w:val="002668E7"/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F17FAD"/>
    <w:rPr>
      <w:color w:val="0563C1" w:themeColor="hyperlink"/>
      <w:u w:val="single"/>
    </w:rPr>
  </w:style>
  <w:style w:type="paragraph" w:styleId="PointsCls" w:customStyle="1">
    <w:name w:val="Points Clés"/>
    <w:basedOn w:val="Normal"/>
    <w:next w:val="Normal"/>
    <w:rsid w:val="003A0E13"/>
    <w:pPr>
      <w:pBdr>
        <w:left w:val="double" w:color="auto" w:sz="6" w:space="1"/>
        <w:bottom w:val="double" w:color="auto" w:sz="6" w:space="1"/>
      </w:pBdr>
      <w:jc w:val="both"/>
    </w:pPr>
    <w:rPr>
      <w:i/>
      <w:iCs/>
      <w:sz w:val="28"/>
      <w:szCs w:val="28"/>
    </w:rPr>
  </w:style>
  <w:style w:type="paragraph" w:styleId="cours" w:customStyle="1">
    <w:name w:val="cours"/>
    <w:basedOn w:val="Normal"/>
    <w:rsid w:val="003A0E13"/>
    <w:pPr>
      <w:numPr>
        <w:numId w:val="1"/>
      </w:numPr>
      <w:spacing w:before="80" w:after="120" w:line="240" w:lineRule="exact"/>
      <w:ind w:right="120"/>
      <w:jc w:val="both"/>
    </w:pPr>
    <w:rPr>
      <w:snapToGrid w:val="0"/>
      <w:sz w:val="22"/>
      <w:szCs w:val="22"/>
    </w:rPr>
  </w:style>
  <w:style w:type="paragraph" w:styleId="ref" w:customStyle="1">
    <w:name w:val="ref"/>
    <w:basedOn w:val="Normal"/>
    <w:rsid w:val="003A0E13"/>
    <w:pPr>
      <w:shd w:val="pct15" w:color="auto" w:fill="auto"/>
    </w:pPr>
    <w:rPr>
      <w:rFonts w:ascii="Arial" w:hAnsi="Arial" w:cs="Arial"/>
      <w:snapToGrid w:val="0"/>
      <w:sz w:val="20"/>
      <w:szCs w:val="20"/>
    </w:rPr>
  </w:style>
  <w:style w:type="character" w:styleId="Mentionnonrsolue1" w:customStyle="1">
    <w:name w:val="Mention non résolue1"/>
    <w:basedOn w:val="Policepardfaut"/>
    <w:uiPriority w:val="99"/>
    <w:semiHidden/>
    <w:unhideWhenUsed/>
    <w:rsid w:val="00F761B1"/>
    <w:rPr>
      <w:color w:val="808080"/>
      <w:shd w:val="clear" w:color="auto" w:fill="E6E6E6"/>
    </w:rPr>
  </w:style>
  <w:style w:type="character" w:styleId="apple-converted-space" w:customStyle="1">
    <w:name w:val="apple-converted-space"/>
    <w:basedOn w:val="Policepardfaut"/>
    <w:rsid w:val="00E93CA8"/>
  </w:style>
  <w:style w:type="character" w:styleId="lev">
    <w:name w:val="Strong"/>
    <w:basedOn w:val="Policepardfaut"/>
    <w:uiPriority w:val="22"/>
    <w:qFormat/>
    <w:rsid w:val="00E93CA8"/>
    <w:rPr>
      <w:b/>
      <w:bCs/>
    </w:rPr>
  </w:style>
  <w:style w:type="paragraph" w:styleId="NormalWeb">
    <w:name w:val="Normal (Web)"/>
    <w:basedOn w:val="Normal"/>
    <w:uiPriority w:val="99"/>
    <w:unhideWhenUsed/>
    <w:rsid w:val="0043292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4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20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068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136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53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0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21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39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43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40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3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24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93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24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1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816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34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995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023">
          <w:marLeft w:val="1973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4789">
          <w:marLeft w:val="1973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761">
          <w:marLeft w:val="1973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255">
          <w:marLeft w:val="1973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0863">
          <w:marLeft w:val="1973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863">
          <w:marLeft w:val="1973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730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0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9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57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37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360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8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1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5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1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78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9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7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9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6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0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557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89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70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69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0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5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74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028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35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070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6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19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86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693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75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7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57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02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110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57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3.png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1.png" Id="rId11" /><Relationship Type="http://schemas.openxmlformats.org/officeDocument/2006/relationships/settings" Target="settings.xml" Id="rId5" /><Relationship Type="http://schemas.openxmlformats.org/officeDocument/2006/relationships/footer" Target="footer1.xml" Id="rId15" /><Relationship Type="http://schemas.openxmlformats.org/officeDocument/2006/relationships/styles" Target="styles.xml" Id="rId4" /><Relationship Type="http://schemas.openxmlformats.org/officeDocument/2006/relationships/hyperlink" Target="https://www.youtube.com/redirect?event=video_description&amp;redir_token=QUFFLUhqbnZVMGdTYVN2dThaVXNLR2ZLUHk1T1RXUldmUXxBQ3Jtc0ttblFTLXlEYjJDOU1mWDFpbjFJN0pEaHBqc2V3bWQ0R25QSzJTZ0xEcWFxTG5waXdJS1RzRlpmYWtHNDhmenl6U2lhbEdsd2V2RWpra1k3RVkwVV85VEo4cFEzTzFiRDNHT0R2RXNhM3lZM0c2SXpPWQ&amp;q=https%3A%2F%2Fdocs.emmet.io%2Fcheat-sheet" TargetMode="External" Id="rId9" /><Relationship Type="http://schemas.openxmlformats.org/officeDocument/2006/relationships/header" Target="header1.xml" Id="rId14" /><Relationship Type="http://schemas.openxmlformats.org/officeDocument/2006/relationships/image" Target="/media/image6.png" Id="R9bb6f285faab491b" /><Relationship Type="http://schemas.openxmlformats.org/officeDocument/2006/relationships/image" Target="/media/image7.png" Id="R8cc0c3df777047be" /><Relationship Type="http://schemas.openxmlformats.org/officeDocument/2006/relationships/image" Target="/media/image8.png" Id="Ra35882271c094c41" /><Relationship Type="http://schemas.openxmlformats.org/officeDocument/2006/relationships/image" Target="/media/image9.png" Id="Red9ffe27da7b4b23" /><Relationship Type="http://schemas.openxmlformats.org/officeDocument/2006/relationships/image" Target="/media/imagea.png" Id="Rfb0ae45fe87c459b" /><Relationship Type="http://schemas.openxmlformats.org/officeDocument/2006/relationships/hyperlink" Target="http://validator.w3.org" TargetMode="External" Id="Rf3466b7c203e4eed" /><Relationship Type="http://schemas.openxmlformats.org/officeDocument/2006/relationships/image" Target="/media/imageb.png" Id="R41230afe2fc540f3" /><Relationship Type="http://schemas.openxmlformats.org/officeDocument/2006/relationships/image" Target="/media/imagec.png" Id="Re4bf08064d104e9c" /><Relationship Type="http://schemas.openxmlformats.org/officeDocument/2006/relationships/image" Target="/media/imaged.png" Id="Ree42f36671af43c3" /><Relationship Type="http://schemas.openxmlformats.org/officeDocument/2006/relationships/image" Target="/media/imagee.png" Id="R4fbf025307224147" /><Relationship Type="http://schemas.openxmlformats.org/officeDocument/2006/relationships/image" Target="/media/imagef.png" Id="R8024cfc3a55e4cae" /><Relationship Type="http://schemas.openxmlformats.org/officeDocument/2006/relationships/image" Target="/media/image10.png" Id="Rfcf85f1c5d95446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PC\Documents\Mod&#232;les%20Office%20personnalis&#233;s\modele%20vierge%20avec%20fich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3BC34D-B3F7-47F9-B7D3-43B49C018E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modele vierge avec fiche.dotx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Mme i. Ouadfel</dc:title>
  <dc:creator>Utilisateur Windows</dc:creator>
  <lastModifiedBy>Lenix Lenix</lastModifiedBy>
  <revision>11</revision>
  <dcterms:created xsi:type="dcterms:W3CDTF">2021-11-24T10:11:00.0000000Z</dcterms:created>
  <dcterms:modified xsi:type="dcterms:W3CDTF">2025-03-13T20:12:01.7327419Z</dcterms:modified>
</coreProperties>
</file>